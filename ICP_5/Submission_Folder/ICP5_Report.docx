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CCD1A" w14:textId="77777777" w:rsidR="000E1E9C" w:rsidRDefault="000E1E9C" w:rsidP="000E1E9C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Hlk50968809"/>
      <w:bookmarkEnd w:id="0"/>
      <w:r>
        <w:rPr>
          <w:rFonts w:ascii="Times New Roman" w:hAnsi="Times New Roman" w:cs="Times New Roman"/>
          <w:b/>
          <w:bCs/>
          <w:sz w:val="48"/>
          <w:szCs w:val="48"/>
        </w:rPr>
        <w:t>CS5542 Big Data Apps and Analytics</w:t>
      </w:r>
    </w:p>
    <w:p w14:paraId="1FBFF6E6" w14:textId="6236BE33" w:rsidR="002F1AF7" w:rsidRDefault="000E1E9C" w:rsidP="002F1AF7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lang w:val="en-IN"/>
        </w:rPr>
      </w:pPr>
      <w:r>
        <w:rPr>
          <w:rFonts w:ascii="Calibri,Bold" w:hAnsi="Calibri,Bold" w:cs="Calibri,Bold"/>
          <w:b/>
          <w:bCs/>
          <w:color w:val="000000"/>
          <w:lang w:val="en-IN"/>
        </w:rPr>
        <w:t>In Class Programming –</w:t>
      </w:r>
      <w:proofErr w:type="gramStart"/>
      <w:r w:rsidR="00314B73">
        <w:rPr>
          <w:rFonts w:ascii="Calibri,Bold" w:hAnsi="Calibri,Bold" w:cs="Calibri,Bold"/>
          <w:b/>
          <w:bCs/>
          <w:color w:val="000000"/>
          <w:lang w:val="en-IN"/>
        </w:rPr>
        <w:t>5</w:t>
      </w:r>
      <w:r>
        <w:rPr>
          <w:rFonts w:ascii="Calibri,Bold" w:hAnsi="Calibri,Bold" w:cs="Calibri,Bold"/>
          <w:b/>
          <w:bCs/>
          <w:color w:val="000000"/>
          <w:lang w:val="en-IN"/>
        </w:rPr>
        <w:t xml:space="preserve">  Report</w:t>
      </w:r>
      <w:proofErr w:type="gramEnd"/>
    </w:p>
    <w:p w14:paraId="52BE1A36" w14:textId="55E07A48" w:rsidR="002F1AF7" w:rsidRDefault="002F1AF7" w:rsidP="002F1AF7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lang w:val="en-IN"/>
        </w:rPr>
      </w:pPr>
      <w:r>
        <w:rPr>
          <w:rFonts w:ascii="Calibri,Bold" w:hAnsi="Calibri,Bold" w:cs="Calibri,Bold"/>
          <w:b/>
          <w:bCs/>
          <w:color w:val="000000"/>
          <w:lang w:val="en-IN"/>
        </w:rPr>
        <w:t>(</w:t>
      </w:r>
      <w:proofErr w:type="spellStart"/>
      <w:r>
        <w:rPr>
          <w:rFonts w:ascii="Calibri,Bold" w:hAnsi="Calibri,Bold" w:cs="Calibri,Bold"/>
          <w:b/>
          <w:bCs/>
          <w:color w:val="000000"/>
          <w:lang w:val="en-IN"/>
        </w:rPr>
        <w:t>Jongkook</w:t>
      </w:r>
      <w:proofErr w:type="spellEnd"/>
      <w:r>
        <w:rPr>
          <w:rFonts w:ascii="Calibri,Bold" w:hAnsi="Calibri,Bold" w:cs="Calibri,Bold"/>
          <w:b/>
          <w:bCs/>
          <w:color w:val="000000"/>
          <w:lang w:val="en-IN"/>
        </w:rPr>
        <w:t xml:space="preserve"> Son)</w:t>
      </w:r>
    </w:p>
    <w:p w14:paraId="0E25CFA7" w14:textId="6AC03936" w:rsidR="002F1AF7" w:rsidRDefault="002F1AF7" w:rsidP="000E1E9C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lang w:val="en-IN"/>
        </w:rPr>
      </w:pPr>
    </w:p>
    <w:p w14:paraId="712CABDE" w14:textId="09BE77D3" w:rsidR="00076856" w:rsidRPr="00874AA1" w:rsidRDefault="00076856" w:rsidP="00874AA1">
      <w:pPr>
        <w:pStyle w:val="Title"/>
      </w:pPr>
    </w:p>
    <w:p w14:paraId="72BFBC9F" w14:textId="7497B078" w:rsidR="00314B73" w:rsidRDefault="00314B73" w:rsidP="00314B73">
      <w:pPr>
        <w:pStyle w:val="Heading1"/>
      </w:pPr>
      <w:sdt>
        <w:sdtPr>
          <w:alias w:val="Project Overview:"/>
          <w:tag w:val="Project Overview:"/>
          <w:id w:val="-231312045"/>
          <w:placeholder>
            <w:docPart w:val="17FD36FE7E0149049EFEC24C841EAFBA"/>
          </w:placeholder>
          <w:temporary/>
          <w:showingPlcHdr/>
          <w15:appearance w15:val="hidden"/>
        </w:sdtPr>
        <w:sdtContent>
          <w:r w:rsidR="00A20D97" w:rsidRPr="00874AA1">
            <w:t>Project Overview:</w:t>
          </w:r>
        </w:sdtContent>
      </w:sdt>
    </w:p>
    <w:p w14:paraId="40B40E22" w14:textId="77777777" w:rsidR="00314B73" w:rsidRDefault="00314B73" w:rsidP="00314B73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Use the same data (that we used in ICP4 </w:t>
      </w:r>
      <w:r>
        <w:rPr>
          <w:rFonts w:ascii="Courier New" w:hAnsi="Courier New" w:cs="Courier New"/>
          <w:sz w:val="21"/>
          <w:szCs w:val="21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keras.datasets</w:t>
      </w:r>
      <w:proofErr w:type="spellEnd"/>
      <w:proofErr w:type="gramEnd"/>
      <w:r>
        <w:rPr>
          <w:rFonts w:ascii="Courier New" w:hAnsi="Courier New" w:cs="Courier New"/>
          <w:sz w:val="21"/>
          <w:szCs w:val="21"/>
        </w:rPr>
        <w:t xml:space="preserve"> import cifar10)</w:t>
      </w:r>
      <w:r>
        <w:rPr>
          <w:b/>
          <w:bCs/>
          <w:sz w:val="22"/>
          <w:szCs w:val="22"/>
        </w:rPr>
        <w:t xml:space="preserve">) and use the model provided in ICP5 to perform image classification. You must change 4 hyper parameters in the source code. Report your findings in detail. </w:t>
      </w:r>
    </w:p>
    <w:p w14:paraId="53CB60B4" w14:textId="7A59EE7E" w:rsidR="00A20D97" w:rsidRDefault="00314B73" w:rsidP="00314B7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Note: please indicate in your reports which 4 hyperparameters you changed in the source code and why in your opinion these changes are logical.</w:t>
      </w:r>
    </w:p>
    <w:p w14:paraId="671F3E33" w14:textId="77777777" w:rsidR="00314B73" w:rsidRPr="00874AA1" w:rsidRDefault="00314B73" w:rsidP="00314B73"/>
    <w:p w14:paraId="58EDB81B" w14:textId="23798684" w:rsidR="00314B73" w:rsidRPr="00314B73" w:rsidRDefault="00314B73" w:rsidP="00314B73">
      <w:pPr>
        <w:pStyle w:val="Heading1"/>
      </w:pPr>
      <w:sdt>
        <w:sdtPr>
          <w:alias w:val="Requirements/Task(s):"/>
          <w:tag w:val="Requirements/Task(s):"/>
          <w:id w:val="1725405758"/>
          <w:placeholder>
            <w:docPart w:val="B620F755FCA54B15A9D90ECB24F2F57A"/>
          </w:placeholder>
          <w:temporary/>
          <w:showingPlcHdr/>
          <w15:appearance w15:val="hidden"/>
        </w:sdtPr>
        <w:sdtContent>
          <w:r w:rsidR="00A20D97" w:rsidRPr="00874AA1">
            <w:t>Requirements/Task(s):</w:t>
          </w:r>
        </w:sdtContent>
      </w:sdt>
    </w:p>
    <w:p w14:paraId="32BCCF55" w14:textId="77777777" w:rsidR="00314B73" w:rsidRPr="00314B73" w:rsidRDefault="00314B73" w:rsidP="00314B73">
      <w:pPr>
        <w:autoSpaceDE w:val="0"/>
        <w:autoSpaceDN w:val="0"/>
        <w:adjustRightInd w:val="0"/>
        <w:spacing w:after="37" w:line="240" w:lineRule="auto"/>
        <w:rPr>
          <w:rFonts w:ascii="Calibri" w:hAnsi="Calibri" w:cs="Calibri"/>
          <w:color w:val="000000"/>
        </w:rPr>
      </w:pPr>
      <w:r w:rsidRPr="00314B73">
        <w:rPr>
          <w:rFonts w:ascii="Calibri" w:hAnsi="Calibri" w:cs="Calibri"/>
          <w:color w:val="000000"/>
        </w:rPr>
        <w:t xml:space="preserve">1) Successfully executing the code and changing 4 hyperparameters in the model (75 points) </w:t>
      </w:r>
    </w:p>
    <w:p w14:paraId="7AC55792" w14:textId="7FBD7D36" w:rsidR="00314B73" w:rsidRPr="00314B73" w:rsidRDefault="00314B73" w:rsidP="00314B73">
      <w:pPr>
        <w:autoSpaceDE w:val="0"/>
        <w:autoSpaceDN w:val="0"/>
        <w:adjustRightInd w:val="0"/>
        <w:spacing w:after="37" w:line="240" w:lineRule="auto"/>
        <w:rPr>
          <w:rFonts w:ascii="Calibri" w:hAnsi="Calibri" w:cs="Calibri"/>
          <w:color w:val="000000"/>
        </w:rPr>
      </w:pPr>
      <w:r w:rsidRPr="00314B73">
        <w:rPr>
          <w:rFonts w:ascii="Calibri" w:hAnsi="Calibri" w:cs="Calibri"/>
          <w:color w:val="000000"/>
        </w:rPr>
        <w:t xml:space="preserve">2) Validating the model on 5 new images (that are not present in the data set and are not used in training or testing but are taken form internet) (5 points) </w:t>
      </w:r>
    </w:p>
    <w:p w14:paraId="69CCA067" w14:textId="77777777" w:rsidR="00314B73" w:rsidRPr="00314B73" w:rsidRDefault="00314B73" w:rsidP="00314B73">
      <w:pPr>
        <w:autoSpaceDE w:val="0"/>
        <w:autoSpaceDN w:val="0"/>
        <w:adjustRightInd w:val="0"/>
        <w:spacing w:after="37" w:line="240" w:lineRule="auto"/>
        <w:rPr>
          <w:rFonts w:ascii="Calibri" w:hAnsi="Calibri" w:cs="Calibri"/>
          <w:color w:val="000000"/>
        </w:rPr>
      </w:pPr>
      <w:r w:rsidRPr="00314B73">
        <w:rPr>
          <w:rFonts w:ascii="Calibri" w:hAnsi="Calibri" w:cs="Calibri"/>
          <w:color w:val="000000"/>
        </w:rPr>
        <w:t xml:space="preserve">3) Providing the logical explanation of the changes that you made to hyper parameters and over all code quality (10 points) </w:t>
      </w:r>
    </w:p>
    <w:p w14:paraId="6A328FB1" w14:textId="77777777" w:rsidR="00314B73" w:rsidRPr="00314B73" w:rsidRDefault="00314B73" w:rsidP="00314B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14B73">
        <w:rPr>
          <w:rFonts w:ascii="Calibri" w:hAnsi="Calibri" w:cs="Calibri"/>
          <w:color w:val="000000"/>
        </w:rPr>
        <w:t xml:space="preserve">4) Pdf Report quality, video explanation (10 points) </w:t>
      </w:r>
    </w:p>
    <w:p w14:paraId="1C527368" w14:textId="575B8BEB" w:rsidR="00A20D97" w:rsidRPr="00314B73" w:rsidRDefault="00A20D97" w:rsidP="00314B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eastAsia="ko-KR"/>
        </w:rPr>
      </w:pPr>
    </w:p>
    <w:p w14:paraId="22221295" w14:textId="77777777" w:rsidR="00A20D97" w:rsidRPr="00FA5894" w:rsidRDefault="00A20D97" w:rsidP="00A20D97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eastAsia="ko-KR"/>
        </w:rPr>
      </w:pPr>
    </w:p>
    <w:p w14:paraId="102FA1A4" w14:textId="77777777" w:rsidR="00A20D97" w:rsidRDefault="00A20D97" w:rsidP="00A20D97"/>
    <w:p w14:paraId="0E58DD4F" w14:textId="77777777" w:rsidR="00A20D97" w:rsidRPr="002F1AF7" w:rsidRDefault="00A20D97" w:rsidP="00A20D97">
      <w:pPr>
        <w:rPr>
          <w:b/>
          <w:bCs/>
          <w:sz w:val="28"/>
          <w:szCs w:val="28"/>
        </w:rPr>
      </w:pPr>
      <w:r w:rsidRPr="002F1AF7">
        <w:rPr>
          <w:b/>
          <w:bCs/>
          <w:sz w:val="28"/>
          <w:szCs w:val="28"/>
        </w:rPr>
        <w:t>What I learned in ICP:</w:t>
      </w:r>
    </w:p>
    <w:p w14:paraId="022ED32E" w14:textId="608725AB" w:rsidR="00A20D97" w:rsidRDefault="00A20D97" w:rsidP="00A20D97">
      <w:r w:rsidRPr="00180662">
        <w:t xml:space="preserve">I could have learned </w:t>
      </w:r>
      <w:r w:rsidR="00861E00">
        <w:t xml:space="preserve">how to </w:t>
      </w:r>
      <w:proofErr w:type="gramStart"/>
      <w:r w:rsidR="00861E00">
        <w:t>classifying</w:t>
      </w:r>
      <w:proofErr w:type="gramEnd"/>
      <w:r w:rsidR="00861E00">
        <w:t xml:space="preserve"> images using deep learning model. </w:t>
      </w:r>
      <w:proofErr w:type="gramStart"/>
      <w:r w:rsidR="00861E00">
        <w:t>Also</w:t>
      </w:r>
      <w:proofErr w:type="gramEnd"/>
      <w:r w:rsidR="00861E00">
        <w:t xml:space="preserve"> Thanks to this ICP5 I could get some insight how to improve </w:t>
      </w:r>
      <w:proofErr w:type="spellStart"/>
      <w:r w:rsidR="00861E00">
        <w:t>deeplearning</w:t>
      </w:r>
      <w:proofErr w:type="spellEnd"/>
      <w:r w:rsidR="00861E00">
        <w:t xml:space="preserve"> model by adjusting some </w:t>
      </w:r>
      <w:r w:rsidR="002512F0">
        <w:t>hyper</w:t>
      </w:r>
      <w:r w:rsidR="00861E00">
        <w:t xml:space="preserve">parameters. In this ICP, I adjusted class number, activation function, filter numbers, batch normalization. So that the overall accuracy of the model could be improved. </w:t>
      </w:r>
      <w:r w:rsidR="00D709D2">
        <w:t>I keep thinking about which layer</w:t>
      </w:r>
      <w:r w:rsidR="002512F0">
        <w:t xml:space="preserve"> and hyperparameter</w:t>
      </w:r>
      <w:r w:rsidR="00D709D2">
        <w:t xml:space="preserve"> should I add and which activation </w:t>
      </w:r>
      <w:proofErr w:type="spellStart"/>
      <w:r w:rsidR="00D709D2">
        <w:t>fuction</w:t>
      </w:r>
      <w:proofErr w:type="spellEnd"/>
      <w:r w:rsidR="00D709D2">
        <w:t xml:space="preserve"> should I use to maximize accuracy for model</w:t>
      </w:r>
      <w:r w:rsidRPr="00180662">
        <w:t>.</w:t>
      </w:r>
      <w:r w:rsidR="00D709D2">
        <w:t xml:space="preserve"> Still I am confused and do not have intuitive about this concept</w:t>
      </w:r>
      <w:r w:rsidR="00861E00">
        <w:t xml:space="preserve">. But I am sure I can have </w:t>
      </w:r>
      <w:proofErr w:type="gramStart"/>
      <w:r w:rsidR="00861E00">
        <w:t xml:space="preserve">more </w:t>
      </w:r>
      <w:r w:rsidR="002512F0">
        <w:t xml:space="preserve"> insight</w:t>
      </w:r>
      <w:proofErr w:type="gramEnd"/>
      <w:r w:rsidR="002512F0">
        <w:t xml:space="preserve"> and knowledge on this by keep exploring and learn in upcoming class. </w:t>
      </w:r>
    </w:p>
    <w:p w14:paraId="0E3C9225" w14:textId="77777777" w:rsidR="00180662" w:rsidRDefault="00180662" w:rsidP="002F1AF7"/>
    <w:p w14:paraId="0AEEF847" w14:textId="0CB7775D" w:rsidR="002F1AF7" w:rsidRDefault="002F1AF7" w:rsidP="002F1AF7"/>
    <w:p w14:paraId="756AEDC5" w14:textId="2230873E" w:rsidR="002F1AF7" w:rsidRDefault="002F1AF7" w:rsidP="002F1AF7"/>
    <w:p w14:paraId="3AC125EC" w14:textId="1ED8A4C1" w:rsidR="002F1AF7" w:rsidRDefault="002F1AF7" w:rsidP="002F1AF7"/>
    <w:p w14:paraId="783547AB" w14:textId="77777777" w:rsidR="002F1AF7" w:rsidRDefault="002F1AF7" w:rsidP="002F1AF7"/>
    <w:p w14:paraId="14E7376C" w14:textId="3A6EDAF8" w:rsidR="009562AD" w:rsidRDefault="002F1AF7" w:rsidP="002F1AF7">
      <w:pPr>
        <w:rPr>
          <w:b/>
          <w:bCs/>
          <w:sz w:val="28"/>
          <w:szCs w:val="28"/>
        </w:rPr>
      </w:pPr>
      <w:r w:rsidRPr="002F1AF7">
        <w:rPr>
          <w:b/>
          <w:bCs/>
          <w:sz w:val="28"/>
          <w:szCs w:val="28"/>
        </w:rPr>
        <w:t>ICP description what was the task you were performing and Screen shots that shows the successful execution of each required step of your code</w:t>
      </w:r>
    </w:p>
    <w:p w14:paraId="49D32885" w14:textId="056CDF43" w:rsidR="00997BB7" w:rsidRDefault="00997BB7" w:rsidP="002F1AF7">
      <w:pPr>
        <w:rPr>
          <w:b/>
          <w:bCs/>
          <w:sz w:val="28"/>
          <w:szCs w:val="28"/>
        </w:rPr>
      </w:pPr>
    </w:p>
    <w:p w14:paraId="5B5FE8C4" w14:textId="2DAE577A" w:rsidR="00997BB7" w:rsidRPr="002F1AF7" w:rsidRDefault="00997BB7" w:rsidP="002F1A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The model’s accuracy before change in hyperparameter</w:t>
      </w:r>
    </w:p>
    <w:p w14:paraId="766927C0" w14:textId="6F4C09E6" w:rsidR="002F1AF7" w:rsidRDefault="00997BB7" w:rsidP="002F1AF7">
      <w:pPr>
        <w:pStyle w:val="ListParagraph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324C06D" wp14:editId="374DB03D">
            <wp:extent cx="5943600" cy="2333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E3F2D" w14:textId="1F0FAC74" w:rsidR="00B4777C" w:rsidRDefault="00997BB7" w:rsidP="00997BB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 accuracy is about 0.7789 before the change</w:t>
      </w:r>
    </w:p>
    <w:p w14:paraId="101BB020" w14:textId="77777777" w:rsidR="00997BB7" w:rsidRDefault="00997BB7" w:rsidP="002F1AF7">
      <w:pPr>
        <w:pStyle w:val="ListParagraph"/>
        <w:rPr>
          <w:sz w:val="24"/>
          <w:szCs w:val="24"/>
        </w:rPr>
      </w:pPr>
    </w:p>
    <w:p w14:paraId="20ACD0C5" w14:textId="378D6E93" w:rsidR="00545E90" w:rsidRDefault="002A7303" w:rsidP="002F1AF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Changing 4 hyper parameters</w:t>
      </w:r>
    </w:p>
    <w:p w14:paraId="47D7BCDE" w14:textId="3A7564B8" w:rsidR="00C2659A" w:rsidRDefault="00C2659A" w:rsidP="002F1AF7">
      <w:pPr>
        <w:pStyle w:val="ListParagraph"/>
        <w:rPr>
          <w:b/>
          <w:bCs/>
          <w:sz w:val="24"/>
          <w:szCs w:val="24"/>
        </w:rPr>
      </w:pPr>
    </w:p>
    <w:p w14:paraId="7C54BB4C" w14:textId="208B8372" w:rsidR="008976CB" w:rsidRPr="008976CB" w:rsidRDefault="00C2659A" w:rsidP="008976CB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Change the class number and activation function </w:t>
      </w:r>
    </w:p>
    <w:p w14:paraId="6DDCAFB4" w14:textId="703EC670" w:rsidR="00C2659A" w:rsidRDefault="008976CB" w:rsidP="00C2659A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F143390" wp14:editId="7187D26A">
            <wp:extent cx="5934075" cy="12001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drawing>
          <wp:inline distT="0" distB="0" distL="0" distR="0" wp14:anchorId="77CAC7AD" wp14:editId="21860751">
            <wp:extent cx="5648325" cy="19431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7A7F5" w14:textId="109009BA" w:rsidR="002A7303" w:rsidRDefault="008976CB" w:rsidP="008976CB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First of all, </w:t>
      </w:r>
      <w:proofErr w:type="gramStart"/>
      <w:r>
        <w:rPr>
          <w:b/>
          <w:bCs/>
          <w:sz w:val="24"/>
          <w:szCs w:val="24"/>
        </w:rPr>
        <w:t>We</w:t>
      </w:r>
      <w:proofErr w:type="gramEnd"/>
      <w:r>
        <w:rPr>
          <w:b/>
          <w:bCs/>
          <w:sz w:val="24"/>
          <w:szCs w:val="24"/>
        </w:rPr>
        <w:t xml:space="preserve"> need change </w:t>
      </w:r>
      <w:r>
        <w:rPr>
          <w:rFonts w:hint="eastAsia"/>
          <w:b/>
          <w:bCs/>
          <w:sz w:val="24"/>
          <w:szCs w:val="24"/>
          <w:lang w:eastAsia="ko-KR"/>
        </w:rPr>
        <w:t>t</w:t>
      </w:r>
      <w:r>
        <w:rPr>
          <w:b/>
          <w:bCs/>
          <w:sz w:val="24"/>
          <w:szCs w:val="24"/>
          <w:lang w:eastAsia="ko-KR"/>
        </w:rPr>
        <w:t xml:space="preserve">he number of classes from 5 to 10. Because in this data set the number of classes are 10. </w:t>
      </w:r>
      <w:proofErr w:type="gramStart"/>
      <w:r>
        <w:rPr>
          <w:b/>
          <w:bCs/>
          <w:sz w:val="24"/>
          <w:szCs w:val="24"/>
          <w:lang w:eastAsia="ko-KR"/>
        </w:rPr>
        <w:t>Also</w:t>
      </w:r>
      <w:proofErr w:type="gramEnd"/>
      <w:r>
        <w:rPr>
          <w:b/>
          <w:bCs/>
          <w:sz w:val="24"/>
          <w:szCs w:val="24"/>
          <w:lang w:eastAsia="ko-KR"/>
        </w:rPr>
        <w:t xml:space="preserve"> we should change the last layer’s </w:t>
      </w:r>
      <w:r>
        <w:rPr>
          <w:b/>
          <w:bCs/>
          <w:sz w:val="24"/>
          <w:szCs w:val="24"/>
          <w:lang w:eastAsia="ko-KR"/>
        </w:rPr>
        <w:lastRenderedPageBreak/>
        <w:t xml:space="preserve">activation function that is because </w:t>
      </w:r>
      <w:r w:rsidRPr="008976CB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The reason why </w:t>
      </w:r>
      <w:proofErr w:type="spellStart"/>
      <w:r w:rsidRPr="008976CB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softmax</w:t>
      </w:r>
      <w:proofErr w:type="spellEnd"/>
      <w:r w:rsidRPr="008976CB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 is 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needed here</w:t>
      </w:r>
      <w:r w:rsidRPr="008976CB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is because it converts the output of the last layer in your neural network into what is essentially a probability distribution</w:t>
      </w:r>
      <w:r>
        <w:rPr>
          <w:rFonts w:cstheme="minorHAnsi"/>
          <w:b/>
          <w:bCs/>
          <w:sz w:val="24"/>
          <w:szCs w:val="24"/>
          <w:lang w:eastAsia="ko-KR"/>
        </w:rPr>
        <w:t xml:space="preserve">. </w:t>
      </w:r>
      <w:proofErr w:type="gramStart"/>
      <w:r>
        <w:rPr>
          <w:rFonts w:cstheme="minorHAnsi"/>
          <w:b/>
          <w:bCs/>
          <w:sz w:val="24"/>
          <w:szCs w:val="24"/>
          <w:lang w:eastAsia="ko-KR"/>
        </w:rPr>
        <w:t>So</w:t>
      </w:r>
      <w:proofErr w:type="gramEnd"/>
      <w:r>
        <w:rPr>
          <w:rFonts w:cstheme="minorHAnsi"/>
          <w:b/>
          <w:bCs/>
          <w:sz w:val="24"/>
          <w:szCs w:val="24"/>
          <w:lang w:eastAsia="ko-KR"/>
        </w:rPr>
        <w:t xml:space="preserve"> it will be better than </w:t>
      </w:r>
      <w:proofErr w:type="spellStart"/>
      <w:r>
        <w:rPr>
          <w:rFonts w:cstheme="minorHAnsi"/>
          <w:b/>
          <w:bCs/>
          <w:sz w:val="24"/>
          <w:szCs w:val="24"/>
          <w:lang w:eastAsia="ko-KR"/>
        </w:rPr>
        <w:t>relu</w:t>
      </w:r>
      <w:proofErr w:type="spellEnd"/>
      <w:r>
        <w:rPr>
          <w:rFonts w:cstheme="minorHAnsi"/>
          <w:b/>
          <w:bCs/>
          <w:sz w:val="24"/>
          <w:szCs w:val="24"/>
          <w:lang w:eastAsia="ko-KR"/>
        </w:rPr>
        <w:t xml:space="preserve"> when it comes to classifying multi classes.</w:t>
      </w:r>
    </w:p>
    <w:p w14:paraId="21262F2E" w14:textId="77777777" w:rsidR="008976CB" w:rsidRDefault="008976CB" w:rsidP="002F1AF7">
      <w:pPr>
        <w:pStyle w:val="ListParagraph"/>
        <w:rPr>
          <w:b/>
          <w:bCs/>
          <w:sz w:val="24"/>
          <w:szCs w:val="24"/>
        </w:rPr>
      </w:pPr>
    </w:p>
    <w:p w14:paraId="2ACAEA97" w14:textId="47421F5F" w:rsidR="00997BB7" w:rsidRPr="00997BB7" w:rsidRDefault="00F8484A" w:rsidP="00997BB7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Add a batch normalization to the model </w:t>
      </w:r>
    </w:p>
    <w:p w14:paraId="49C28A63" w14:textId="6F8EDC20" w:rsidR="004F6A53" w:rsidRDefault="00997BB7" w:rsidP="004F6A53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F3040E6" wp14:editId="09369299">
            <wp:extent cx="5934075" cy="2190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891A9" w14:textId="11941543" w:rsidR="002A7303" w:rsidRDefault="00997BB7" w:rsidP="002F1AF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68739EF" wp14:editId="5587FDD9">
            <wp:extent cx="5943600" cy="2505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2702D" w14:textId="4E555E3E" w:rsidR="00997BB7" w:rsidRPr="00997BB7" w:rsidRDefault="00997BB7" w:rsidP="00997BB7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After adding </w:t>
      </w:r>
      <w:proofErr w:type="spellStart"/>
      <w:r>
        <w:rPr>
          <w:b/>
          <w:bCs/>
          <w:sz w:val="24"/>
          <w:szCs w:val="24"/>
        </w:rPr>
        <w:t>batchnormalization</w:t>
      </w:r>
      <w:proofErr w:type="spellEnd"/>
      <w:r>
        <w:rPr>
          <w:b/>
          <w:bCs/>
          <w:sz w:val="24"/>
          <w:szCs w:val="24"/>
        </w:rPr>
        <w:t xml:space="preserve"> to the model, accuracy is increased to 0.8466. This is because</w:t>
      </w:r>
      <w:r w:rsidRPr="00997BB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97BB7">
        <w:rPr>
          <w:rFonts w:cstheme="minorHAnsi"/>
          <w:b/>
          <w:bCs/>
          <w:sz w:val="24"/>
          <w:szCs w:val="24"/>
          <w:shd w:val="clear" w:color="auto" w:fill="FFFFFF"/>
        </w:rPr>
        <w:t xml:space="preserve">Batch normalization works just the same way as we normalize the input data where we divided the </w:t>
      </w:r>
      <w:proofErr w:type="spellStart"/>
      <w:r w:rsidRPr="00997BB7">
        <w:rPr>
          <w:rFonts w:cstheme="minorHAnsi"/>
          <w:b/>
          <w:bCs/>
          <w:sz w:val="24"/>
          <w:szCs w:val="24"/>
          <w:shd w:val="clear" w:color="auto" w:fill="FFFFFF"/>
        </w:rPr>
        <w:t>x_train</w:t>
      </w:r>
      <w:proofErr w:type="spellEnd"/>
      <w:r w:rsidRPr="00997BB7">
        <w:rPr>
          <w:rFonts w:cstheme="minorHAnsi"/>
          <w:b/>
          <w:bCs/>
          <w:sz w:val="24"/>
          <w:szCs w:val="24"/>
          <w:shd w:val="clear" w:color="auto" w:fill="FFFFFF"/>
        </w:rPr>
        <w:t xml:space="preserve">/255. What we are trying to do 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here</w:t>
      </w:r>
      <w:r w:rsidRPr="00997BB7">
        <w:rPr>
          <w:rFonts w:cstheme="minorHAnsi"/>
          <w:b/>
          <w:bCs/>
          <w:sz w:val="24"/>
          <w:szCs w:val="24"/>
          <w:shd w:val="clear" w:color="auto" w:fill="FFFFFF"/>
        </w:rPr>
        <w:t xml:space="preserve"> is we are arranging all the features in same scale so that model converges </w:t>
      </w:r>
      <w:proofErr w:type="gramStart"/>
      <w:r w:rsidRPr="00997BB7">
        <w:rPr>
          <w:rFonts w:cstheme="minorHAnsi"/>
          <w:b/>
          <w:bCs/>
          <w:sz w:val="24"/>
          <w:szCs w:val="24"/>
          <w:shd w:val="clear" w:color="auto" w:fill="FFFFFF"/>
        </w:rPr>
        <w:t>easily</w:t>
      </w:r>
      <w:proofErr w:type="gramEnd"/>
      <w:r w:rsidRPr="00997BB7">
        <w:rPr>
          <w:rFonts w:cstheme="minorHAnsi"/>
          <w:b/>
          <w:bCs/>
          <w:sz w:val="24"/>
          <w:szCs w:val="24"/>
          <w:shd w:val="clear" w:color="auto" w:fill="FFFFFF"/>
        </w:rPr>
        <w:t xml:space="preserve"> and we can reduce the </w:t>
      </w:r>
      <w:proofErr w:type="spellStart"/>
      <w:r w:rsidRPr="00997BB7">
        <w:rPr>
          <w:rFonts w:cstheme="minorHAnsi"/>
          <w:b/>
          <w:bCs/>
          <w:sz w:val="24"/>
          <w:szCs w:val="24"/>
          <w:shd w:val="clear" w:color="auto" w:fill="FFFFFF"/>
        </w:rPr>
        <w:t>distrotions</w:t>
      </w:r>
      <w:proofErr w:type="spellEnd"/>
      <w:r w:rsidRPr="00997BB7">
        <w:rPr>
          <w:rFonts w:cstheme="minorHAnsi"/>
          <w:sz w:val="24"/>
          <w:szCs w:val="24"/>
          <w:shd w:val="clear" w:color="auto" w:fill="FFFFFF"/>
        </w:rPr>
        <w:t>. </w:t>
      </w:r>
      <w:r w:rsidRPr="00997BB7">
        <w:rPr>
          <w:rFonts w:cstheme="minorHAnsi"/>
          <w:b/>
          <w:bCs/>
          <w:sz w:val="24"/>
          <w:szCs w:val="24"/>
          <w:shd w:val="clear" w:color="auto" w:fill="FFFFFF"/>
        </w:rPr>
        <w:t>W</w:t>
      </w:r>
      <w:r w:rsidRPr="00997BB7">
        <w:rPr>
          <w:rFonts w:cstheme="minorHAnsi"/>
          <w:b/>
          <w:bCs/>
          <w:sz w:val="24"/>
          <w:szCs w:val="24"/>
          <w:shd w:val="clear" w:color="auto" w:fill="FFFFFF"/>
        </w:rPr>
        <w:t xml:space="preserve">e </w:t>
      </w:r>
      <w:proofErr w:type="spellStart"/>
      <w:r w:rsidRPr="00997BB7">
        <w:rPr>
          <w:rFonts w:cstheme="minorHAnsi"/>
          <w:b/>
          <w:bCs/>
          <w:sz w:val="24"/>
          <w:szCs w:val="24"/>
          <w:shd w:val="clear" w:color="auto" w:fill="FFFFFF"/>
        </w:rPr>
        <w:t>passs</w:t>
      </w:r>
      <w:proofErr w:type="spellEnd"/>
      <w:r w:rsidRPr="00997BB7">
        <w:rPr>
          <w:rFonts w:cstheme="minorHAnsi"/>
          <w:b/>
          <w:bCs/>
          <w:sz w:val="24"/>
          <w:szCs w:val="24"/>
          <w:shd w:val="clear" w:color="auto" w:fill="FFFFFF"/>
        </w:rPr>
        <w:t xml:space="preserve"> the CNN </w:t>
      </w:r>
      <w:proofErr w:type="spellStart"/>
      <w:r w:rsidRPr="00997BB7">
        <w:rPr>
          <w:rFonts w:cstheme="minorHAnsi"/>
          <w:b/>
          <w:bCs/>
          <w:sz w:val="24"/>
          <w:szCs w:val="24"/>
          <w:shd w:val="clear" w:color="auto" w:fill="FFFFFF"/>
        </w:rPr>
        <w:t>throuh</w:t>
      </w:r>
      <w:proofErr w:type="spellEnd"/>
      <w:r w:rsidRPr="00997BB7">
        <w:rPr>
          <w:rFonts w:cstheme="minorHAnsi"/>
          <w:b/>
          <w:bCs/>
          <w:sz w:val="24"/>
          <w:szCs w:val="24"/>
          <w:shd w:val="clear" w:color="auto" w:fill="FFFFFF"/>
        </w:rPr>
        <w:t xml:space="preserve"> a batch normalization layer we are normalizing the weights so that our model will be </w:t>
      </w:r>
      <w:proofErr w:type="gramStart"/>
      <w:r w:rsidRPr="00997BB7">
        <w:rPr>
          <w:rFonts w:cstheme="minorHAnsi"/>
          <w:b/>
          <w:bCs/>
          <w:sz w:val="24"/>
          <w:szCs w:val="24"/>
          <w:shd w:val="clear" w:color="auto" w:fill="FFFFFF"/>
        </w:rPr>
        <w:t>stable</w:t>
      </w:r>
      <w:proofErr w:type="gramEnd"/>
      <w:r w:rsidRPr="00997BB7">
        <w:rPr>
          <w:rFonts w:cstheme="minorHAnsi"/>
          <w:b/>
          <w:bCs/>
          <w:sz w:val="24"/>
          <w:szCs w:val="24"/>
          <w:shd w:val="clear" w:color="auto" w:fill="FFFFFF"/>
        </w:rPr>
        <w:t xml:space="preserve"> and we can train model longer and also use larger learning rate.</w:t>
      </w:r>
    </w:p>
    <w:p w14:paraId="2248D9CB" w14:textId="77777777" w:rsidR="004F6A53" w:rsidRDefault="004F6A53" w:rsidP="002F1AF7">
      <w:pPr>
        <w:pStyle w:val="ListParagraph"/>
        <w:rPr>
          <w:b/>
          <w:bCs/>
          <w:sz w:val="24"/>
          <w:szCs w:val="24"/>
        </w:rPr>
      </w:pPr>
    </w:p>
    <w:p w14:paraId="6FE08D5D" w14:textId="5C95EF29" w:rsidR="002A7303" w:rsidRDefault="002A7303" w:rsidP="002F1AF7">
      <w:pPr>
        <w:pStyle w:val="ListParagraph"/>
        <w:rPr>
          <w:b/>
          <w:bCs/>
          <w:sz w:val="24"/>
          <w:szCs w:val="24"/>
        </w:rPr>
      </w:pPr>
    </w:p>
    <w:p w14:paraId="7F04DB52" w14:textId="69420E0A" w:rsidR="00C2659A" w:rsidRDefault="00C2659A" w:rsidP="002F1AF7">
      <w:pPr>
        <w:pStyle w:val="ListParagraph"/>
        <w:rPr>
          <w:b/>
          <w:bCs/>
          <w:sz w:val="24"/>
          <w:szCs w:val="24"/>
        </w:rPr>
      </w:pPr>
    </w:p>
    <w:p w14:paraId="26219011" w14:textId="70A0AE5F" w:rsidR="00C2659A" w:rsidRDefault="00C2659A" w:rsidP="002F1AF7">
      <w:pPr>
        <w:pStyle w:val="ListParagraph"/>
        <w:rPr>
          <w:b/>
          <w:bCs/>
          <w:sz w:val="24"/>
          <w:szCs w:val="24"/>
        </w:rPr>
      </w:pPr>
    </w:p>
    <w:p w14:paraId="5F4E5651" w14:textId="5B52392A" w:rsidR="00C2659A" w:rsidRDefault="00C2659A" w:rsidP="002F1AF7">
      <w:pPr>
        <w:pStyle w:val="ListParagraph"/>
        <w:rPr>
          <w:b/>
          <w:bCs/>
          <w:sz w:val="24"/>
          <w:szCs w:val="24"/>
        </w:rPr>
      </w:pPr>
    </w:p>
    <w:p w14:paraId="7C67F4FE" w14:textId="3B2EB454" w:rsidR="00C2659A" w:rsidRDefault="00C2659A" w:rsidP="002F1AF7">
      <w:pPr>
        <w:pStyle w:val="ListParagraph"/>
        <w:rPr>
          <w:b/>
          <w:bCs/>
          <w:sz w:val="24"/>
          <w:szCs w:val="24"/>
        </w:rPr>
      </w:pPr>
    </w:p>
    <w:p w14:paraId="09C8BE54" w14:textId="753A5EC0" w:rsidR="00C2659A" w:rsidRDefault="00C2659A" w:rsidP="002F1AF7">
      <w:pPr>
        <w:pStyle w:val="ListParagraph"/>
        <w:rPr>
          <w:b/>
          <w:bCs/>
          <w:sz w:val="24"/>
          <w:szCs w:val="24"/>
        </w:rPr>
      </w:pPr>
    </w:p>
    <w:p w14:paraId="22500561" w14:textId="72EB1EF2" w:rsidR="00C2659A" w:rsidRPr="002512F0" w:rsidRDefault="00C2659A" w:rsidP="002512F0">
      <w:pPr>
        <w:rPr>
          <w:b/>
          <w:bCs/>
        </w:rPr>
      </w:pPr>
    </w:p>
    <w:p w14:paraId="410F1968" w14:textId="77777777" w:rsidR="00C2659A" w:rsidRDefault="00C2659A" w:rsidP="002F1AF7">
      <w:pPr>
        <w:pStyle w:val="ListParagraph"/>
        <w:rPr>
          <w:b/>
          <w:bCs/>
          <w:sz w:val="24"/>
          <w:szCs w:val="24"/>
        </w:rPr>
      </w:pPr>
    </w:p>
    <w:p w14:paraId="451F8C31" w14:textId="3890DCFA" w:rsidR="002A7303" w:rsidRDefault="00F8484A" w:rsidP="00F8484A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Change the filter number of Conv2d</w:t>
      </w:r>
      <w:r w:rsidR="00C2659A">
        <w:rPr>
          <w:b/>
          <w:bCs/>
          <w:noProof/>
        </w:rPr>
        <w:drawing>
          <wp:inline distT="0" distB="0" distL="0" distR="0" wp14:anchorId="287A2236" wp14:editId="707F3EB7">
            <wp:extent cx="5934075" cy="1752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DEB3B" w14:textId="0A1B9BF4" w:rsidR="00997BB7" w:rsidRPr="00997BB7" w:rsidRDefault="00C2659A" w:rsidP="00997BB7">
      <w:pPr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26FA8B7" wp14:editId="5FE0FA4D">
            <wp:extent cx="5934075" cy="2019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14AED" w14:textId="727C1A4B" w:rsidR="002A7303" w:rsidRDefault="00C2659A" w:rsidP="002F1AF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E09A9AE" wp14:editId="03F16953">
            <wp:extent cx="5943600" cy="2247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F7C0B" w14:textId="5F623931" w:rsidR="002A7303" w:rsidRDefault="00C2659A" w:rsidP="002F1AF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5638F4CD" w14:textId="33CE1118" w:rsidR="00C2659A" w:rsidRDefault="00C2659A" w:rsidP="00C2659A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 w:rsidRPr="00C2659A">
        <w:rPr>
          <w:rFonts w:cstheme="minorHAnsi"/>
          <w:b/>
          <w:bCs/>
          <w:color w:val="242729"/>
          <w:sz w:val="24"/>
          <w:szCs w:val="24"/>
          <w:shd w:val="clear" w:color="auto" w:fill="FFFFFF"/>
        </w:rPr>
        <w:t>The higher the number of filters, the higher the number of </w:t>
      </w:r>
      <w:r w:rsidRPr="00C2659A">
        <w:rPr>
          <w:rStyle w:val="Emphasis"/>
          <w:rFonts w:cstheme="minorHAnsi"/>
          <w:b/>
          <w:bCs/>
          <w:color w:val="242729"/>
          <w:sz w:val="24"/>
          <w:szCs w:val="24"/>
          <w:bdr w:val="none" w:sz="0" w:space="0" w:color="auto" w:frame="1"/>
          <w:shd w:val="clear" w:color="auto" w:fill="FFFFFF"/>
        </w:rPr>
        <w:t>abstractions</w:t>
      </w:r>
      <w:r w:rsidRPr="00C2659A">
        <w:rPr>
          <w:rFonts w:cstheme="minorHAnsi"/>
          <w:b/>
          <w:bCs/>
          <w:color w:val="242729"/>
          <w:sz w:val="24"/>
          <w:szCs w:val="24"/>
          <w:shd w:val="clear" w:color="auto" w:fill="FFFFFF"/>
        </w:rPr>
        <w:t xml:space="preserve"> that your Network </w:t>
      </w:r>
      <w:proofErr w:type="gramStart"/>
      <w:r w:rsidRPr="00C2659A">
        <w:rPr>
          <w:rFonts w:cstheme="minorHAnsi"/>
          <w:b/>
          <w:bCs/>
          <w:color w:val="242729"/>
          <w:sz w:val="24"/>
          <w:szCs w:val="24"/>
          <w:shd w:val="clear" w:color="auto" w:fill="FFFFFF"/>
        </w:rPr>
        <w:t>is able to</w:t>
      </w:r>
      <w:proofErr w:type="gramEnd"/>
      <w:r w:rsidRPr="00C2659A">
        <w:rPr>
          <w:rFonts w:cstheme="minorHAnsi"/>
          <w:b/>
          <w:bCs/>
          <w:color w:val="242729"/>
          <w:sz w:val="24"/>
          <w:szCs w:val="24"/>
          <w:shd w:val="clear" w:color="auto" w:fill="FFFFFF"/>
        </w:rPr>
        <w:t xml:space="preserve"> extract from image data. The reason why the number of filters is generally ascending is that at the input layer the Network receives raw pixel data.</w:t>
      </w:r>
      <w:r>
        <w:rPr>
          <w:rFonts w:cstheme="minorHAnsi"/>
          <w:b/>
          <w:bCs/>
          <w:color w:val="242729"/>
          <w:sz w:val="24"/>
          <w:szCs w:val="24"/>
          <w:shd w:val="clear" w:color="auto" w:fill="FFFFFF"/>
        </w:rPr>
        <w:t xml:space="preserve"> </w:t>
      </w:r>
      <w:proofErr w:type="gramStart"/>
      <w:r w:rsidRPr="00C2659A">
        <w:rPr>
          <w:rFonts w:cstheme="minorHAnsi"/>
          <w:b/>
          <w:bCs/>
          <w:color w:val="242729"/>
          <w:sz w:val="24"/>
          <w:szCs w:val="24"/>
          <w:shd w:val="clear" w:color="auto" w:fill="FFFFFF"/>
        </w:rPr>
        <w:t>So</w:t>
      </w:r>
      <w:proofErr w:type="gramEnd"/>
      <w:r w:rsidRPr="00C2659A">
        <w:rPr>
          <w:rFonts w:cstheme="minorHAnsi"/>
          <w:b/>
          <w:bCs/>
          <w:color w:val="242729"/>
          <w:sz w:val="24"/>
          <w:szCs w:val="24"/>
          <w:shd w:val="clear" w:color="auto" w:fill="FFFFFF"/>
        </w:rPr>
        <w:t xml:space="preserve"> we can upgrade our model by adjusting filter number. </w:t>
      </w:r>
      <w:r w:rsidRPr="00C2659A">
        <w:rPr>
          <w:rFonts w:cstheme="minorHAnsi"/>
          <w:b/>
          <w:bCs/>
          <w:sz w:val="24"/>
          <w:szCs w:val="24"/>
        </w:rPr>
        <w:t xml:space="preserve"> By increasing the filter number of Conv2d the overall accuracy has been increased to 0.8982. </w:t>
      </w:r>
    </w:p>
    <w:p w14:paraId="03728856" w14:textId="77777777" w:rsidR="002512F0" w:rsidRDefault="002512F0" w:rsidP="00C2659A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</w:p>
    <w:p w14:paraId="0BC8601C" w14:textId="77777777" w:rsidR="008976CB" w:rsidRPr="00C2659A" w:rsidRDefault="008976CB" w:rsidP="008976CB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</w:p>
    <w:p w14:paraId="3693BD93" w14:textId="33451028" w:rsidR="002A7303" w:rsidRDefault="00F8484A" w:rsidP="00F8484A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Increase the epoch number </w:t>
      </w:r>
    </w:p>
    <w:p w14:paraId="3968B3D0" w14:textId="4DD531FF" w:rsidR="00A75948" w:rsidRDefault="003D11E5" w:rsidP="003D11E5">
      <w:pPr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088405A" wp14:editId="2AF2D8C0">
            <wp:extent cx="5943600" cy="704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0E8BA" w14:textId="22A7032B" w:rsidR="00A75948" w:rsidRPr="00A75948" w:rsidRDefault="00A75948" w:rsidP="00A75948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Increase the </w:t>
      </w:r>
      <w:proofErr w:type="gramStart"/>
      <w:r>
        <w:rPr>
          <w:b/>
          <w:bCs/>
        </w:rPr>
        <w:t xml:space="preserve">epoch </w:t>
      </w:r>
      <w:r w:rsidR="003D11E5">
        <w:rPr>
          <w:b/>
          <w:bCs/>
        </w:rPr>
        <w:t xml:space="preserve"> 10</w:t>
      </w:r>
      <w:proofErr w:type="gramEnd"/>
      <w:r>
        <w:rPr>
          <w:b/>
          <w:bCs/>
        </w:rPr>
        <w:t xml:space="preserve"> to</w:t>
      </w:r>
      <w:r w:rsidR="003D11E5">
        <w:rPr>
          <w:b/>
          <w:bCs/>
        </w:rPr>
        <w:t xml:space="preserve"> 13.</w:t>
      </w:r>
      <w:r>
        <w:rPr>
          <w:b/>
          <w:bCs/>
        </w:rPr>
        <w:t xml:space="preserve"> </w:t>
      </w:r>
      <w:r w:rsidR="003D11E5">
        <w:rPr>
          <w:b/>
          <w:bCs/>
        </w:rPr>
        <w:t xml:space="preserve">I want to </w:t>
      </w:r>
      <w:r>
        <w:rPr>
          <w:b/>
          <w:bCs/>
        </w:rPr>
        <w:t xml:space="preserve">improve more accuracy </w:t>
      </w:r>
      <w:r w:rsidR="003D11E5">
        <w:rPr>
          <w:b/>
          <w:bCs/>
        </w:rPr>
        <w:t xml:space="preserve">by increasing </w:t>
      </w:r>
      <w:proofErr w:type="gramStart"/>
      <w:r w:rsidR="003D11E5">
        <w:rPr>
          <w:b/>
          <w:bCs/>
        </w:rPr>
        <w:t>accuracy</w:t>
      </w:r>
      <w:proofErr w:type="gramEnd"/>
      <w:r w:rsidR="003D11E5">
        <w:rPr>
          <w:b/>
          <w:bCs/>
        </w:rPr>
        <w:t xml:space="preserve"> But I found that If I set epoch more than 13 the validation accuracy tend to decrease So I limit the epoch number to 13</w:t>
      </w:r>
    </w:p>
    <w:p w14:paraId="0CDEAC35" w14:textId="55811E08" w:rsidR="002A7303" w:rsidRDefault="002A7303" w:rsidP="002F1AF7">
      <w:pPr>
        <w:pStyle w:val="ListParagraph"/>
        <w:rPr>
          <w:b/>
          <w:bCs/>
          <w:sz w:val="24"/>
          <w:szCs w:val="24"/>
        </w:rPr>
      </w:pPr>
    </w:p>
    <w:p w14:paraId="4666E7A7" w14:textId="74D1D6F8" w:rsidR="003D11E5" w:rsidRDefault="003D11E5" w:rsidP="008976CB">
      <w:pPr>
        <w:rPr>
          <w:b/>
          <w:bCs/>
        </w:rPr>
      </w:pPr>
    </w:p>
    <w:p w14:paraId="369F6CD4" w14:textId="058943B1" w:rsidR="00057A03" w:rsidRDefault="008976CB" w:rsidP="003D11E5">
      <w:pPr>
        <w:ind w:firstLine="720"/>
        <w:rPr>
          <w:b/>
          <w:bCs/>
        </w:rPr>
      </w:pPr>
      <w:r w:rsidRPr="00CF32E2">
        <w:rPr>
          <w:b/>
          <w:bCs/>
        </w:rPr>
        <w:t xml:space="preserve">Validating the model on 5 new images </w:t>
      </w:r>
    </w:p>
    <w:p w14:paraId="0CE3A211" w14:textId="666A1708" w:rsidR="003D11E5" w:rsidRDefault="003D11E5" w:rsidP="00CF32E2">
      <w:pPr>
        <w:ind w:firstLine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A4C679" wp14:editId="30974C4B">
            <wp:extent cx="5934075" cy="28765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27A7B" w14:textId="117E0CC1" w:rsidR="003D11E5" w:rsidRDefault="003D11E5" w:rsidP="00CF32E2">
      <w:pPr>
        <w:ind w:firstLine="720"/>
        <w:rPr>
          <w:b/>
          <w:bCs/>
        </w:rPr>
      </w:pPr>
    </w:p>
    <w:p w14:paraId="2BBC0555" w14:textId="5C6F6BD7" w:rsidR="003D11E5" w:rsidRDefault="003D11E5" w:rsidP="00CF32E2">
      <w:pPr>
        <w:ind w:firstLine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8909F9" wp14:editId="59505A64">
            <wp:extent cx="5934075" cy="21621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65739" w14:textId="2B9CD7E9" w:rsidR="003D11E5" w:rsidRDefault="003D11E5" w:rsidP="00CF32E2">
      <w:pPr>
        <w:ind w:firstLine="720"/>
        <w:rPr>
          <w:b/>
          <w:bCs/>
        </w:rPr>
      </w:pPr>
    </w:p>
    <w:p w14:paraId="3B13D3F2" w14:textId="70F8473A" w:rsidR="003D11E5" w:rsidRDefault="003D11E5" w:rsidP="00CF32E2">
      <w:pPr>
        <w:ind w:firstLine="720"/>
        <w:rPr>
          <w:b/>
          <w:bCs/>
        </w:rPr>
      </w:pPr>
    </w:p>
    <w:p w14:paraId="27BD47DC" w14:textId="44B6119D" w:rsidR="003D11E5" w:rsidRDefault="003D11E5" w:rsidP="00CF32E2">
      <w:pPr>
        <w:ind w:firstLine="720"/>
        <w:rPr>
          <w:b/>
          <w:bCs/>
        </w:rPr>
      </w:pPr>
    </w:p>
    <w:p w14:paraId="2CC970F8" w14:textId="25E4AD35" w:rsidR="003D11E5" w:rsidRDefault="003D11E5" w:rsidP="00CF32E2">
      <w:pPr>
        <w:ind w:firstLine="720"/>
        <w:rPr>
          <w:b/>
          <w:bCs/>
        </w:rPr>
      </w:pPr>
    </w:p>
    <w:p w14:paraId="2E37A4FA" w14:textId="1A983F60" w:rsidR="003D11E5" w:rsidRDefault="003D11E5" w:rsidP="00CF32E2">
      <w:pPr>
        <w:ind w:firstLine="720"/>
        <w:rPr>
          <w:b/>
          <w:bCs/>
        </w:rPr>
      </w:pPr>
    </w:p>
    <w:p w14:paraId="2C43D5E4" w14:textId="192136AF" w:rsidR="00057A03" w:rsidRDefault="003D11E5" w:rsidP="00B4777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D21C8A5" wp14:editId="60ACCC04">
            <wp:extent cx="5934075" cy="34385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D5563" w14:textId="4C18F9D6" w:rsidR="00057A03" w:rsidRDefault="003D11E5" w:rsidP="00B4777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535533E" wp14:editId="38283CC6">
            <wp:extent cx="5943600" cy="32480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EBFEB" w14:textId="36B7604F" w:rsidR="00057A03" w:rsidRDefault="003D11E5" w:rsidP="00B4777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C3CA4B7" wp14:editId="5520CF8C">
            <wp:extent cx="5934075" cy="27051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093D9" w14:textId="7094B196" w:rsidR="00057A03" w:rsidRDefault="00057A03" w:rsidP="00B4777C">
      <w:pPr>
        <w:pStyle w:val="ListParagraph"/>
        <w:rPr>
          <w:b/>
          <w:bCs/>
          <w:sz w:val="24"/>
          <w:szCs w:val="24"/>
        </w:rPr>
      </w:pPr>
    </w:p>
    <w:p w14:paraId="136DCBD2" w14:textId="3250BD5E" w:rsidR="00057A03" w:rsidRDefault="003D11E5" w:rsidP="003D11E5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 downloaded 5 random </w:t>
      </w:r>
      <w:proofErr w:type="gramStart"/>
      <w:r>
        <w:rPr>
          <w:b/>
          <w:bCs/>
          <w:sz w:val="24"/>
          <w:szCs w:val="24"/>
        </w:rPr>
        <w:t>image</w:t>
      </w:r>
      <w:proofErr w:type="gramEnd"/>
      <w:r>
        <w:rPr>
          <w:b/>
          <w:bCs/>
          <w:sz w:val="24"/>
          <w:szCs w:val="24"/>
        </w:rPr>
        <w:t xml:space="preserve"> from internet and predict the picture with the model that I created. In result 4 of 5 prediction is correct while one is wrong. </w:t>
      </w:r>
      <w:proofErr w:type="gramStart"/>
      <w:r>
        <w:rPr>
          <w:b/>
          <w:bCs/>
          <w:sz w:val="24"/>
          <w:szCs w:val="24"/>
        </w:rPr>
        <w:t>So</w:t>
      </w:r>
      <w:proofErr w:type="gramEnd"/>
      <w:r>
        <w:rPr>
          <w:b/>
          <w:bCs/>
          <w:sz w:val="24"/>
          <w:szCs w:val="24"/>
        </w:rPr>
        <w:t xml:space="preserve"> we can say it is pretty good model </w:t>
      </w:r>
    </w:p>
    <w:p w14:paraId="4C69415C" w14:textId="587B66FF" w:rsidR="00057A03" w:rsidRDefault="00057A03" w:rsidP="00B4777C">
      <w:pPr>
        <w:pStyle w:val="ListParagraph"/>
        <w:rPr>
          <w:b/>
          <w:bCs/>
          <w:sz w:val="24"/>
          <w:szCs w:val="24"/>
        </w:rPr>
      </w:pPr>
    </w:p>
    <w:p w14:paraId="1AB99A76" w14:textId="5D676F51" w:rsidR="00057A03" w:rsidRDefault="00057A03" w:rsidP="00B4777C">
      <w:pPr>
        <w:pStyle w:val="ListParagraph"/>
        <w:rPr>
          <w:b/>
          <w:bCs/>
          <w:sz w:val="24"/>
          <w:szCs w:val="24"/>
        </w:rPr>
      </w:pPr>
    </w:p>
    <w:p w14:paraId="64265715" w14:textId="2DE7A69C" w:rsidR="00057A03" w:rsidRDefault="00057A03" w:rsidP="00B4777C">
      <w:pPr>
        <w:pStyle w:val="ListParagraph"/>
        <w:rPr>
          <w:b/>
          <w:bCs/>
          <w:sz w:val="24"/>
          <w:szCs w:val="24"/>
        </w:rPr>
      </w:pPr>
    </w:p>
    <w:p w14:paraId="2AEF6A51" w14:textId="42FD6EFA" w:rsidR="00057A03" w:rsidRPr="003D11E5" w:rsidRDefault="00057A03" w:rsidP="003D11E5">
      <w:pPr>
        <w:rPr>
          <w:b/>
          <w:bCs/>
        </w:rPr>
      </w:pPr>
    </w:p>
    <w:p w14:paraId="33DC0C32" w14:textId="719E5B92" w:rsidR="00057A03" w:rsidRPr="00BF0025" w:rsidRDefault="00057A03" w:rsidP="00BF0025">
      <w:pPr>
        <w:rPr>
          <w:b/>
          <w:bCs/>
        </w:rPr>
      </w:pPr>
    </w:p>
    <w:p w14:paraId="652385B2" w14:textId="7A9988D4" w:rsidR="00057A03" w:rsidRDefault="00057A03" w:rsidP="00057A03">
      <w:pPr>
        <w:pStyle w:val="Heading1"/>
      </w:pPr>
      <w:proofErr w:type="gramStart"/>
      <w:r>
        <w:t>Challenges  that</w:t>
      </w:r>
      <w:proofErr w:type="gramEnd"/>
      <w:r>
        <w:t xml:space="preserve"> I faced:</w:t>
      </w:r>
    </w:p>
    <w:p w14:paraId="32EF5613" w14:textId="346419D7" w:rsidR="00057A03" w:rsidRDefault="00057A03" w:rsidP="00057A03">
      <w:r>
        <w:t xml:space="preserve">The most difficult challenge that I faced was that </w:t>
      </w:r>
      <w:r w:rsidR="00861E00">
        <w:t xml:space="preserve">how to improve model and change </w:t>
      </w:r>
      <w:r w:rsidR="00861E00">
        <w:rPr>
          <w:rFonts w:hint="eastAsia"/>
          <w:lang w:eastAsia="ko-KR"/>
        </w:rPr>
        <w:t>t</w:t>
      </w:r>
      <w:r w:rsidR="00861E00">
        <w:rPr>
          <w:lang w:eastAsia="ko-KR"/>
        </w:rPr>
        <w:t>he hyper parameter appropriately</w:t>
      </w:r>
      <w:r>
        <w:t>.</w:t>
      </w:r>
      <w:r w:rsidR="009562AD">
        <w:t xml:space="preserve"> </w:t>
      </w:r>
      <w:r w:rsidR="00861E00">
        <w:t xml:space="preserve">I have no idea on this at first. But After exploring data and reviewing what We did on the class. I could finally get some insight about this. </w:t>
      </w:r>
    </w:p>
    <w:p w14:paraId="4E5F37B8" w14:textId="35E97938" w:rsidR="009562AD" w:rsidRDefault="009562AD" w:rsidP="00057A03"/>
    <w:p w14:paraId="04862528" w14:textId="50A95FA2" w:rsidR="00D709D2" w:rsidRDefault="009562AD" w:rsidP="00D709D2">
      <w:pPr>
        <w:pStyle w:val="Heading1"/>
      </w:pPr>
      <w:r>
        <w:t>Video lin</w:t>
      </w:r>
      <w:r w:rsidR="00D709D2">
        <w:t>k</w:t>
      </w:r>
    </w:p>
    <w:p w14:paraId="75799D91" w14:textId="30942D45" w:rsidR="009562AD" w:rsidRDefault="00E17620" w:rsidP="009562AD">
      <w:pPr>
        <w:pStyle w:val="Heading1"/>
      </w:pPr>
      <w:hyperlink r:id="rId25" w:history="1">
        <w:r w:rsidRPr="00E17620">
          <w:rPr>
            <w:rStyle w:val="Hyperlink"/>
          </w:rPr>
          <w:t>https://www.youtube.com/watch?v=p_42cNk3zlM</w:t>
        </w:r>
      </w:hyperlink>
    </w:p>
    <w:p w14:paraId="5E5CE17D" w14:textId="77777777" w:rsidR="009562AD" w:rsidRDefault="009562AD" w:rsidP="009562AD">
      <w:pPr>
        <w:pStyle w:val="Heading1"/>
      </w:pPr>
    </w:p>
    <w:p w14:paraId="28F0C0C3" w14:textId="77777777" w:rsidR="009562AD" w:rsidRDefault="009562AD" w:rsidP="009562AD"/>
    <w:p w14:paraId="5DCDC1FA" w14:textId="39977471" w:rsidR="009562AD" w:rsidRDefault="009562AD" w:rsidP="009562AD"/>
    <w:p w14:paraId="141FFEB3" w14:textId="4091E57C" w:rsidR="00057A03" w:rsidRPr="003D11E5" w:rsidRDefault="00057A03" w:rsidP="003D11E5">
      <w:pPr>
        <w:pStyle w:val="Heading1"/>
      </w:pPr>
    </w:p>
    <w:sectPr w:rsidR="00057A03" w:rsidRPr="003D11E5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F0CE0" w14:textId="77777777" w:rsidR="00493441" w:rsidRDefault="00493441" w:rsidP="00524988">
      <w:pPr>
        <w:spacing w:after="0" w:line="240" w:lineRule="auto"/>
      </w:pPr>
      <w:r>
        <w:separator/>
      </w:r>
    </w:p>
  </w:endnote>
  <w:endnote w:type="continuationSeparator" w:id="0">
    <w:p w14:paraId="1B1ED94A" w14:textId="77777777" w:rsidR="00493441" w:rsidRDefault="00493441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3F1C08" w14:textId="77777777" w:rsidR="00493441" w:rsidRDefault="00493441" w:rsidP="00524988">
      <w:pPr>
        <w:spacing w:after="0" w:line="240" w:lineRule="auto"/>
      </w:pPr>
      <w:r>
        <w:separator/>
      </w:r>
    </w:p>
  </w:footnote>
  <w:footnote w:type="continuationSeparator" w:id="0">
    <w:p w14:paraId="5C3F34D3" w14:textId="77777777" w:rsidR="00493441" w:rsidRDefault="00493441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44E04"/>
    <w:multiLevelType w:val="hybridMultilevel"/>
    <w:tmpl w:val="DA48AF22"/>
    <w:lvl w:ilvl="0" w:tplc="E63AEC60">
      <w:start w:val="3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B33024"/>
    <w:multiLevelType w:val="hybridMultilevel"/>
    <w:tmpl w:val="A9D6FC40"/>
    <w:lvl w:ilvl="0" w:tplc="922E9C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132C1"/>
    <w:multiLevelType w:val="hybridMultilevel"/>
    <w:tmpl w:val="A8FC5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72B5D"/>
    <w:multiLevelType w:val="hybridMultilevel"/>
    <w:tmpl w:val="19ECF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A94D8F"/>
    <w:multiLevelType w:val="hybridMultilevel"/>
    <w:tmpl w:val="7BF853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9C"/>
    <w:rsid w:val="00044941"/>
    <w:rsid w:val="00052839"/>
    <w:rsid w:val="00057A03"/>
    <w:rsid w:val="00076856"/>
    <w:rsid w:val="00097C80"/>
    <w:rsid w:val="000C3429"/>
    <w:rsid w:val="000E1E9C"/>
    <w:rsid w:val="00151A42"/>
    <w:rsid w:val="00180662"/>
    <w:rsid w:val="001E3ADA"/>
    <w:rsid w:val="002261A4"/>
    <w:rsid w:val="002512F0"/>
    <w:rsid w:val="002A7303"/>
    <w:rsid w:val="002F1AF7"/>
    <w:rsid w:val="002F1EA7"/>
    <w:rsid w:val="00314B73"/>
    <w:rsid w:val="003169C1"/>
    <w:rsid w:val="003D11E5"/>
    <w:rsid w:val="00432A3E"/>
    <w:rsid w:val="00481FAD"/>
    <w:rsid w:val="00483FFD"/>
    <w:rsid w:val="00493441"/>
    <w:rsid w:val="004E7A36"/>
    <w:rsid w:val="004F6A53"/>
    <w:rsid w:val="005244D5"/>
    <w:rsid w:val="00524988"/>
    <w:rsid w:val="00545E90"/>
    <w:rsid w:val="00563FE4"/>
    <w:rsid w:val="005733DE"/>
    <w:rsid w:val="00575138"/>
    <w:rsid w:val="00575C9D"/>
    <w:rsid w:val="005854E9"/>
    <w:rsid w:val="00635D86"/>
    <w:rsid w:val="007069B4"/>
    <w:rsid w:val="0071473A"/>
    <w:rsid w:val="00783197"/>
    <w:rsid w:val="00861E00"/>
    <w:rsid w:val="00874AA1"/>
    <w:rsid w:val="008976CB"/>
    <w:rsid w:val="009562AD"/>
    <w:rsid w:val="00997BB7"/>
    <w:rsid w:val="00A10051"/>
    <w:rsid w:val="00A20D97"/>
    <w:rsid w:val="00A75948"/>
    <w:rsid w:val="00AA1531"/>
    <w:rsid w:val="00B4777C"/>
    <w:rsid w:val="00B50643"/>
    <w:rsid w:val="00BF0025"/>
    <w:rsid w:val="00C2659A"/>
    <w:rsid w:val="00C86BDC"/>
    <w:rsid w:val="00CE2F73"/>
    <w:rsid w:val="00CF32E2"/>
    <w:rsid w:val="00D3337F"/>
    <w:rsid w:val="00D709D2"/>
    <w:rsid w:val="00D71F42"/>
    <w:rsid w:val="00E17620"/>
    <w:rsid w:val="00F5537E"/>
    <w:rsid w:val="00F8484A"/>
    <w:rsid w:val="00FA6F20"/>
    <w:rsid w:val="00FE306E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F0C08"/>
  <w15:chartTrackingRefBased/>
  <w15:docId w15:val="{BDED9A1B-CC99-469A-9E80-80E9368E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0E1E9C"/>
    <w:pPr>
      <w:spacing w:line="256" w:lineRule="auto"/>
      <w:ind w:left="720"/>
      <w:contextualSpacing/>
    </w:pPr>
    <w:rPr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2F1AF7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9562AD"/>
    <w:rPr>
      <w:b/>
      <w:bCs/>
    </w:rPr>
  </w:style>
  <w:style w:type="character" w:styleId="Hyperlink">
    <w:name w:val="Hyperlink"/>
    <w:basedOn w:val="DefaultParagraphFont"/>
    <w:uiPriority w:val="99"/>
    <w:unhideWhenUsed/>
    <w:rsid w:val="00A100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0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0051"/>
    <w:rPr>
      <w:color w:val="954F72" w:themeColor="followedHyperlink"/>
      <w:u w:val="single"/>
    </w:rPr>
  </w:style>
  <w:style w:type="paragraph" w:customStyle="1" w:styleId="Default">
    <w:name w:val="Default"/>
    <w:rsid w:val="00314B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  <w:style w:type="character" w:styleId="Emphasis">
    <w:name w:val="Emphasis"/>
    <w:basedOn w:val="DefaultParagraphFont"/>
    <w:uiPriority w:val="20"/>
    <w:qFormat/>
    <w:rsid w:val="00C265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1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youtube.com/watch?v=p_42cNk3zl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jk37\AppData\Roaming\Microsoft\Templates\Project%20based%20learn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7FD36FE7E0149049EFEC24C841EA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2CA2D-09D4-4340-9C6F-1FBBB74615AE}"/>
      </w:docPartPr>
      <w:docPartBody>
        <w:p w:rsidR="008B3083" w:rsidRDefault="00DE3957" w:rsidP="00DE3957">
          <w:pPr>
            <w:pStyle w:val="17FD36FE7E0149049EFEC24C841EAFBA"/>
          </w:pPr>
          <w:r w:rsidRPr="00874AA1">
            <w:t>Project Overview:</w:t>
          </w:r>
        </w:p>
      </w:docPartBody>
    </w:docPart>
    <w:docPart>
      <w:docPartPr>
        <w:name w:val="B620F755FCA54B15A9D90ECB24F2F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0E7C0-81D3-4A4C-A26F-CD964F02A806}"/>
      </w:docPartPr>
      <w:docPartBody>
        <w:p w:rsidR="008B3083" w:rsidRDefault="00DE3957" w:rsidP="00DE3957">
          <w:pPr>
            <w:pStyle w:val="B620F755FCA54B15A9D90ECB24F2F57A"/>
          </w:pPr>
          <w:r w:rsidRPr="00874AA1">
            <w:t>Requirements/Task(s):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7E"/>
    <w:rsid w:val="0012537E"/>
    <w:rsid w:val="005216E9"/>
    <w:rsid w:val="008B3083"/>
    <w:rsid w:val="00A93D0C"/>
    <w:rsid w:val="00DE3957"/>
    <w:rsid w:val="00ED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F15A853029408B96691D741DCAB711">
    <w:name w:val="CAF15A853029408B96691D741DCAB711"/>
  </w:style>
  <w:style w:type="paragraph" w:customStyle="1" w:styleId="CD86818A1BD64C81A88FE51571317CED">
    <w:name w:val="CD86818A1BD64C81A88FE51571317CED"/>
  </w:style>
  <w:style w:type="paragraph" w:customStyle="1" w:styleId="52EF6DCE4CA5448EB63C9D4C963C12B2">
    <w:name w:val="52EF6DCE4CA5448EB63C9D4C963C12B2"/>
  </w:style>
  <w:style w:type="paragraph" w:customStyle="1" w:styleId="F678A7C9DDE04BCEBA05560928662CFD">
    <w:name w:val="F678A7C9DDE04BCEBA05560928662CFD"/>
  </w:style>
  <w:style w:type="paragraph" w:customStyle="1" w:styleId="61E8583E9F854F28A1724A183FF82D50">
    <w:name w:val="61E8583E9F854F28A1724A183FF82D50"/>
  </w:style>
  <w:style w:type="paragraph" w:customStyle="1" w:styleId="B68F4330825F4486B246EF5F639D0F71">
    <w:name w:val="B68F4330825F4486B246EF5F639D0F71"/>
  </w:style>
  <w:style w:type="paragraph" w:customStyle="1" w:styleId="6EFEADEC0CE340E7AC0D662C96864B97">
    <w:name w:val="6EFEADEC0CE340E7AC0D662C96864B97"/>
  </w:style>
  <w:style w:type="paragraph" w:customStyle="1" w:styleId="E8F9A28AEA0B4907835DBB8DDF9B5BFD">
    <w:name w:val="E8F9A28AEA0B4907835DBB8DDF9B5BFD"/>
  </w:style>
  <w:style w:type="paragraph" w:customStyle="1" w:styleId="8D7A157D3B0440ED9C5808A34729331C">
    <w:name w:val="8D7A157D3B0440ED9C5808A34729331C"/>
  </w:style>
  <w:style w:type="paragraph" w:customStyle="1" w:styleId="8877A83DE70E4C449B89C570CA71C2DC">
    <w:name w:val="8877A83DE70E4C449B89C570CA71C2DC"/>
  </w:style>
  <w:style w:type="paragraph" w:customStyle="1" w:styleId="FD8253ACA04047B9949CF6A979E55112">
    <w:name w:val="FD8253ACA04047B9949CF6A979E55112"/>
  </w:style>
  <w:style w:type="paragraph" w:customStyle="1" w:styleId="12C7ED766C63426780085817053C55C0">
    <w:name w:val="12C7ED766C63426780085817053C55C0"/>
  </w:style>
  <w:style w:type="paragraph" w:customStyle="1" w:styleId="930F86BDA13648E4A074777CCCF3D270">
    <w:name w:val="930F86BDA13648E4A074777CCCF3D270"/>
  </w:style>
  <w:style w:type="paragraph" w:customStyle="1" w:styleId="99279BF7468543538F2EA360A6F058E2">
    <w:name w:val="99279BF7468543538F2EA360A6F058E2"/>
  </w:style>
  <w:style w:type="paragraph" w:customStyle="1" w:styleId="A603ED9A51844DD9AC8B451181DA9BE9">
    <w:name w:val="A603ED9A51844DD9AC8B451181DA9BE9"/>
  </w:style>
  <w:style w:type="paragraph" w:customStyle="1" w:styleId="0A01F8B34FF54F5CB5D04E14AC1808B0">
    <w:name w:val="0A01F8B34FF54F5CB5D04E14AC1808B0"/>
  </w:style>
  <w:style w:type="paragraph" w:customStyle="1" w:styleId="B695533134B14371A46A7D1B13D5AE02">
    <w:name w:val="B695533134B14371A46A7D1B13D5AE02"/>
  </w:style>
  <w:style w:type="paragraph" w:customStyle="1" w:styleId="E457CC48B7114E8E95C83867F13744B0">
    <w:name w:val="E457CC48B7114E8E95C83867F13744B0"/>
  </w:style>
  <w:style w:type="paragraph" w:customStyle="1" w:styleId="39DE7F647D114C2C9729938D15076A9D">
    <w:name w:val="39DE7F647D114C2C9729938D15076A9D"/>
  </w:style>
  <w:style w:type="paragraph" w:customStyle="1" w:styleId="E143A7681CB84C7B9E18547B8F3580A6">
    <w:name w:val="E143A7681CB84C7B9E18547B8F3580A6"/>
  </w:style>
  <w:style w:type="paragraph" w:customStyle="1" w:styleId="809EF7C1A107480FBBD96C58B007DF5B">
    <w:name w:val="809EF7C1A107480FBBD96C58B007DF5B"/>
  </w:style>
  <w:style w:type="paragraph" w:customStyle="1" w:styleId="7627E49D16254CEABB6D84234381D3CF">
    <w:name w:val="7627E49D16254CEABB6D84234381D3CF"/>
  </w:style>
  <w:style w:type="paragraph" w:customStyle="1" w:styleId="F3130CCC34E64C14ABA817B610B75609">
    <w:name w:val="F3130CCC34E64C14ABA817B610B75609"/>
  </w:style>
  <w:style w:type="paragraph" w:customStyle="1" w:styleId="F51E26E1FEC64FE9A7839621A1FF4015">
    <w:name w:val="F51E26E1FEC64FE9A7839621A1FF4015"/>
  </w:style>
  <w:style w:type="paragraph" w:customStyle="1" w:styleId="E142D751EB55453BBDA4A30C09957BFC">
    <w:name w:val="E142D751EB55453BBDA4A30C09957BFC"/>
  </w:style>
  <w:style w:type="paragraph" w:customStyle="1" w:styleId="736D84ADEC684278916499DE9BA4032A">
    <w:name w:val="736D84ADEC684278916499DE9BA4032A"/>
  </w:style>
  <w:style w:type="paragraph" w:customStyle="1" w:styleId="62D22B0D57254538B23306DEECC82EAD">
    <w:name w:val="62D22B0D57254538B23306DEECC82EAD"/>
  </w:style>
  <w:style w:type="paragraph" w:customStyle="1" w:styleId="1F76E458755641139052413F959665C9">
    <w:name w:val="1F76E458755641139052413F959665C9"/>
    <w:rsid w:val="0012537E"/>
  </w:style>
  <w:style w:type="paragraph" w:customStyle="1" w:styleId="B96883F300374EBDB30D978EE15D158D">
    <w:name w:val="B96883F300374EBDB30D978EE15D158D"/>
    <w:rsid w:val="0012537E"/>
  </w:style>
  <w:style w:type="paragraph" w:customStyle="1" w:styleId="7B3EE1526ADB41438166C1BB2139602F">
    <w:name w:val="7B3EE1526ADB41438166C1BB2139602F"/>
    <w:rsid w:val="0012537E"/>
  </w:style>
  <w:style w:type="paragraph" w:customStyle="1" w:styleId="6FC1A400D8B343098556378CC16DF4B1">
    <w:name w:val="6FC1A400D8B343098556378CC16DF4B1"/>
    <w:rsid w:val="0012537E"/>
  </w:style>
  <w:style w:type="paragraph" w:customStyle="1" w:styleId="6099A0373EC7409B9FEA769BC6FA73D3">
    <w:name w:val="6099A0373EC7409B9FEA769BC6FA73D3"/>
    <w:rsid w:val="0012537E"/>
  </w:style>
  <w:style w:type="paragraph" w:customStyle="1" w:styleId="88D26A42D3A34082B9C5633AA53D8B62">
    <w:name w:val="88D26A42D3A34082B9C5633AA53D8B62"/>
    <w:rsid w:val="00A93D0C"/>
  </w:style>
  <w:style w:type="paragraph" w:customStyle="1" w:styleId="17FD36FE7E0149049EFEC24C841EAFBA">
    <w:name w:val="17FD36FE7E0149049EFEC24C841EAFBA"/>
    <w:rsid w:val="00DE3957"/>
  </w:style>
  <w:style w:type="paragraph" w:customStyle="1" w:styleId="B620F755FCA54B15A9D90ECB24F2F57A">
    <w:name w:val="B620F755FCA54B15A9D90ECB24F2F57A"/>
    <w:rsid w:val="00DE39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81D968-40F5-4734-818A-72FA4B153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</Template>
  <TotalTime>25</TotalTime>
  <Pages>7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sjk37</dc:creator>
  <cp:keywords/>
  <dc:description/>
  <cp:lastModifiedBy>sjk378@gmail.com</cp:lastModifiedBy>
  <cp:revision>3</cp:revision>
  <dcterms:created xsi:type="dcterms:W3CDTF">2020-09-29T04:36:00Z</dcterms:created>
  <dcterms:modified xsi:type="dcterms:W3CDTF">2020-09-29T04:51:00Z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