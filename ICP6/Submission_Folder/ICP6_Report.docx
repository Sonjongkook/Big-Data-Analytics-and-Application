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CD1A" w14:textId="77777777" w:rsidR="000E1E9C" w:rsidRDefault="000E1E9C" w:rsidP="000E1E9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0968809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1FBFF6E6" w14:textId="57DE0AF9" w:rsidR="002F1AF7" w:rsidRDefault="000E1E9C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In Class Programming –</w:t>
      </w:r>
      <w:proofErr w:type="gramStart"/>
      <w:r w:rsidR="00DE4BD2">
        <w:rPr>
          <w:rFonts w:ascii="Calibri,Bold" w:hAnsi="Calibri,Bold" w:cs="Calibri,Bold"/>
          <w:b/>
          <w:bCs/>
          <w:color w:val="000000"/>
          <w:lang w:val="en-IN"/>
        </w:rPr>
        <w:t>6</w:t>
      </w:r>
      <w:r>
        <w:rPr>
          <w:rFonts w:ascii="Calibri,Bold" w:hAnsi="Calibri,Bold" w:cs="Calibri,Bold"/>
          <w:b/>
          <w:bCs/>
          <w:color w:val="000000"/>
          <w:lang w:val="en-IN"/>
        </w:rPr>
        <w:t xml:space="preserve">  Report</w:t>
      </w:r>
      <w:proofErr w:type="gramEnd"/>
    </w:p>
    <w:p w14:paraId="52BE1A36" w14:textId="55E07A48" w:rsidR="002F1AF7" w:rsidRDefault="002F1AF7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(</w:t>
      </w:r>
      <w:proofErr w:type="spellStart"/>
      <w:r>
        <w:rPr>
          <w:rFonts w:ascii="Calibri,Bold" w:hAnsi="Calibri,Bold" w:cs="Calibri,Bold"/>
          <w:b/>
          <w:bCs/>
          <w:color w:val="000000"/>
          <w:lang w:val="en-IN"/>
        </w:rPr>
        <w:t>Jongkook</w:t>
      </w:r>
      <w:proofErr w:type="spellEnd"/>
      <w:r>
        <w:rPr>
          <w:rFonts w:ascii="Calibri,Bold" w:hAnsi="Calibri,Bold" w:cs="Calibri,Bold"/>
          <w:b/>
          <w:bCs/>
          <w:color w:val="000000"/>
          <w:lang w:val="en-IN"/>
        </w:rPr>
        <w:t xml:space="preserve"> Son)</w:t>
      </w:r>
    </w:p>
    <w:p w14:paraId="0E25CFA7" w14:textId="6AC03936" w:rsidR="002F1AF7" w:rsidRDefault="002F1AF7" w:rsidP="000E1E9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</w:p>
    <w:p w14:paraId="712CABDE" w14:textId="09BE77D3" w:rsidR="00076856" w:rsidRPr="00874AA1" w:rsidRDefault="00076856" w:rsidP="00874AA1">
      <w:pPr>
        <w:pStyle w:val="Title"/>
      </w:pPr>
    </w:p>
    <w:p w14:paraId="50B8801C" w14:textId="2C6FD306" w:rsidR="00DE4BD2" w:rsidRDefault="00085F4B" w:rsidP="00DE4BD2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7FD36FE7E0149049EFEC24C841EAFBA"/>
          </w:placeholder>
          <w:temporary/>
          <w:showingPlcHdr/>
          <w15:appearance w15:val="hidden"/>
        </w:sdtPr>
        <w:sdtEndPr/>
        <w:sdtContent>
          <w:r w:rsidR="00A20D97" w:rsidRPr="00874AA1">
            <w:t>Project Overview:</w:t>
          </w:r>
        </w:sdtContent>
      </w:sdt>
    </w:p>
    <w:p w14:paraId="511789D6" w14:textId="77777777" w:rsidR="00DE4BD2" w:rsidRDefault="00DE4BD2" w:rsidP="00DE4BD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Use a different data and use the model provided in ICP6 to perform Text generation. You must make 4 changes (for example adding more layers to model, changing hyperparameters </w:t>
      </w:r>
      <w:proofErr w:type="spellStart"/>
      <w:proofErr w:type="gramStart"/>
      <w:r>
        <w:rPr>
          <w:b/>
          <w:bCs/>
          <w:sz w:val="22"/>
          <w:szCs w:val="22"/>
        </w:rPr>
        <w:t>etc</w:t>
      </w:r>
      <w:proofErr w:type="spellEnd"/>
      <w:r>
        <w:rPr>
          <w:b/>
          <w:bCs/>
          <w:sz w:val="22"/>
          <w:szCs w:val="22"/>
        </w:rPr>
        <w:t xml:space="preserve"> )</w:t>
      </w:r>
      <w:proofErr w:type="gramEnd"/>
      <w:r>
        <w:rPr>
          <w:b/>
          <w:bCs/>
          <w:sz w:val="22"/>
          <w:szCs w:val="22"/>
        </w:rPr>
        <w:t xml:space="preserve"> in the source code. Report your findings in detail. </w:t>
      </w:r>
    </w:p>
    <w:p w14:paraId="671F3E33" w14:textId="345FB4B2" w:rsidR="00314B73" w:rsidRDefault="00DE4BD2" w:rsidP="00DE4BD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Note: please indicate in your reports which 4 changes you made in the source code and why in your opinion these changes are logical.</w:t>
      </w:r>
    </w:p>
    <w:p w14:paraId="56A3F2D2" w14:textId="77777777" w:rsidR="00DE4BD2" w:rsidRPr="00874AA1" w:rsidRDefault="00DE4BD2" w:rsidP="00DE4BD2">
      <w:pPr>
        <w:pStyle w:val="Default"/>
      </w:pPr>
    </w:p>
    <w:p w14:paraId="65D205D5" w14:textId="49AE72CE" w:rsidR="00DE4BD2" w:rsidRPr="00DE4BD2" w:rsidRDefault="00085F4B" w:rsidP="00DE4BD2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B620F755FCA54B15A9D90ECB24F2F57A"/>
          </w:placeholder>
          <w:temporary/>
          <w:showingPlcHdr/>
          <w15:appearance w15:val="hidden"/>
        </w:sdtPr>
        <w:sdtEndPr/>
        <w:sdtContent>
          <w:r w:rsidR="00A20D97" w:rsidRPr="00874AA1">
            <w:t>Requirements/Task(s):</w:t>
          </w:r>
        </w:sdtContent>
      </w:sdt>
    </w:p>
    <w:p w14:paraId="72AAFAD8" w14:textId="77777777" w:rsidR="00DE4BD2" w:rsidRPr="00DE4BD2" w:rsidRDefault="00DE4BD2" w:rsidP="00DE4BD2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DE4BD2">
        <w:rPr>
          <w:rFonts w:ascii="Calibri" w:hAnsi="Calibri" w:cs="Calibri"/>
          <w:color w:val="000000"/>
          <w:sz w:val="22"/>
          <w:szCs w:val="22"/>
        </w:rPr>
        <w:t xml:space="preserve">1) Successfully executing the code and making 4 changes in the model (75 points) </w:t>
      </w:r>
    </w:p>
    <w:p w14:paraId="2466285B" w14:textId="77777777" w:rsidR="00DE4BD2" w:rsidRPr="00DE4BD2" w:rsidRDefault="00DE4BD2" w:rsidP="00DE4BD2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DE4BD2">
        <w:rPr>
          <w:rFonts w:ascii="Calibri" w:hAnsi="Calibri" w:cs="Calibri"/>
          <w:color w:val="000000"/>
          <w:sz w:val="22"/>
          <w:szCs w:val="22"/>
        </w:rPr>
        <w:t xml:space="preserve">2) Using a new and good dataset (5 points) </w:t>
      </w:r>
    </w:p>
    <w:p w14:paraId="7E26F682" w14:textId="77777777" w:rsidR="00DE4BD2" w:rsidRPr="00DE4BD2" w:rsidRDefault="00DE4BD2" w:rsidP="00DE4BD2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DE4BD2">
        <w:rPr>
          <w:rFonts w:ascii="Calibri" w:hAnsi="Calibri" w:cs="Calibri"/>
          <w:color w:val="000000"/>
          <w:sz w:val="22"/>
          <w:szCs w:val="22"/>
        </w:rPr>
        <w:t xml:space="preserve">3) Providing the logical explanation of the changes that you made to model and over all code quality (10 points) </w:t>
      </w:r>
    </w:p>
    <w:p w14:paraId="37CBD60F" w14:textId="77777777" w:rsidR="00DE4BD2" w:rsidRPr="00DE4BD2" w:rsidRDefault="00DE4BD2" w:rsidP="00DE4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DE4BD2">
        <w:rPr>
          <w:rFonts w:ascii="Calibri" w:hAnsi="Calibri" w:cs="Calibri"/>
          <w:color w:val="000000"/>
          <w:sz w:val="22"/>
          <w:szCs w:val="22"/>
        </w:rPr>
        <w:t xml:space="preserve">4) Pdf Report quality, video explanation (10 points) </w:t>
      </w:r>
    </w:p>
    <w:p w14:paraId="102FA1A4" w14:textId="77777777" w:rsidR="00A20D97" w:rsidRDefault="00A20D97" w:rsidP="00A20D97"/>
    <w:p w14:paraId="0E58DD4F" w14:textId="77777777" w:rsidR="00A20D97" w:rsidRPr="002F1AF7" w:rsidRDefault="00A20D97" w:rsidP="00A20D9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What I learned in ICP:</w:t>
      </w:r>
    </w:p>
    <w:p w14:paraId="022ED32E" w14:textId="5A7A1ED3" w:rsidR="00A20D97" w:rsidRDefault="00FF09F7" w:rsidP="00A20D97">
      <w:r>
        <w:t xml:space="preserve">Overall, </w:t>
      </w:r>
      <w:r w:rsidR="00A20D97" w:rsidRPr="00180662">
        <w:t xml:space="preserve">I could have learned </w:t>
      </w:r>
      <w:proofErr w:type="gramStart"/>
      <w:r>
        <w:t>The</w:t>
      </w:r>
      <w:proofErr w:type="gramEnd"/>
      <w:r>
        <w:t xml:space="preserve"> basic structure of CNN and how it is applied to generate text by doing this ICP. Text processing is a little different from previous model. We </w:t>
      </w:r>
      <w:proofErr w:type="gramStart"/>
      <w:r>
        <w:t>created  a</w:t>
      </w:r>
      <w:proofErr w:type="gramEnd"/>
      <w:r>
        <w:t xml:space="preserve"> mapping from unique characters to indices and assign the maximum length sentence we want for a single input in characters. In the lecture model was built on GRU layer. But I changed it to LSTM in my model. By doing this, I could get some insight about the common and the difference between</w:t>
      </w:r>
      <w:r w:rsidR="00D709D2">
        <w:t xml:space="preserve"> </w:t>
      </w:r>
      <w:r>
        <w:t>two models</w:t>
      </w:r>
      <w:r w:rsidR="00861E00">
        <w:t xml:space="preserve">. </w:t>
      </w:r>
      <w:proofErr w:type="gramStart"/>
      <w:r>
        <w:t>Finally</w:t>
      </w:r>
      <w:proofErr w:type="gramEnd"/>
      <w:r>
        <w:t xml:space="preserve"> I learned I should configure the checkpoints and make it as a callback to work and restore this checkpoint </w:t>
      </w:r>
      <w:r w:rsidR="00311454">
        <w:t xml:space="preserve">in </w:t>
      </w:r>
      <w:r>
        <w:t xml:space="preserve">this CNN model. </w:t>
      </w:r>
    </w:p>
    <w:p w14:paraId="0E3C9225" w14:textId="77777777" w:rsidR="00180662" w:rsidRDefault="00180662" w:rsidP="002F1AF7"/>
    <w:p w14:paraId="0AEEF847" w14:textId="0CB7775D" w:rsidR="002F1AF7" w:rsidRDefault="002F1AF7" w:rsidP="002F1AF7"/>
    <w:p w14:paraId="756AEDC5" w14:textId="2230873E" w:rsidR="002F1AF7" w:rsidRDefault="002F1AF7" w:rsidP="002F1AF7"/>
    <w:p w14:paraId="3AC125EC" w14:textId="4477212D" w:rsidR="002F1AF7" w:rsidRDefault="002F1AF7" w:rsidP="002F1AF7"/>
    <w:p w14:paraId="29409B1C" w14:textId="77777777" w:rsidR="00DE4BD2" w:rsidRDefault="00DE4BD2" w:rsidP="002F1AF7"/>
    <w:p w14:paraId="783547AB" w14:textId="77777777" w:rsidR="002F1AF7" w:rsidRDefault="002F1AF7" w:rsidP="002F1AF7"/>
    <w:p w14:paraId="14E7376C" w14:textId="3A6EDAF8" w:rsidR="009562AD" w:rsidRDefault="002F1AF7" w:rsidP="002F1AF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lastRenderedPageBreak/>
        <w:t>ICP description what was the task you were performing and Screen shots that shows the successful execution of each required step of your code</w:t>
      </w:r>
    </w:p>
    <w:p w14:paraId="49D32885" w14:textId="056CDF43" w:rsidR="00997BB7" w:rsidRDefault="00997BB7" w:rsidP="002F1AF7">
      <w:pPr>
        <w:rPr>
          <w:b/>
          <w:bCs/>
          <w:sz w:val="28"/>
          <w:szCs w:val="28"/>
        </w:rPr>
      </w:pPr>
    </w:p>
    <w:p w14:paraId="5B5FE8C4" w14:textId="725019AC" w:rsidR="00997BB7" w:rsidRPr="002F1AF7" w:rsidRDefault="00997BB7" w:rsidP="002F1A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The model’s </w:t>
      </w:r>
      <w:r w:rsidR="008756ED">
        <w:rPr>
          <w:b/>
          <w:bCs/>
          <w:sz w:val="28"/>
          <w:szCs w:val="28"/>
        </w:rPr>
        <w:t>loss and result</w:t>
      </w:r>
      <w:r>
        <w:rPr>
          <w:b/>
          <w:bCs/>
          <w:sz w:val="28"/>
          <w:szCs w:val="28"/>
        </w:rPr>
        <w:t xml:space="preserve"> before change </w:t>
      </w:r>
    </w:p>
    <w:p w14:paraId="766927C0" w14:textId="6CCE03D2" w:rsidR="002F1AF7" w:rsidRDefault="00CF3D38" w:rsidP="002F1AF7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625A3C" wp14:editId="767A54D2">
            <wp:extent cx="59436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8DD" w14:textId="646661B5" w:rsidR="00CF3D38" w:rsidRDefault="00CF3D38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425B0" wp14:editId="4D2AA9EA">
            <wp:extent cx="5943600" cy="3381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6AFD" w14:textId="77777777" w:rsidR="00CF3D38" w:rsidRDefault="00CF3D38" w:rsidP="00CF3D38">
      <w:pPr>
        <w:pStyle w:val="ListParagraph"/>
        <w:ind w:left="1080"/>
        <w:rPr>
          <w:sz w:val="24"/>
          <w:szCs w:val="24"/>
        </w:rPr>
      </w:pPr>
    </w:p>
    <w:p w14:paraId="101BB020" w14:textId="5223DB60" w:rsidR="00997BB7" w:rsidRDefault="00BA3F3C" w:rsidP="002F1AF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a different data and use the model provided in </w:t>
      </w:r>
      <w:proofErr w:type="spellStart"/>
      <w:r>
        <w:rPr>
          <w:b/>
          <w:bCs/>
          <w:sz w:val="28"/>
          <w:szCs w:val="28"/>
        </w:rPr>
        <w:t>icp</w:t>
      </w:r>
      <w:proofErr w:type="spellEnd"/>
      <w:r>
        <w:rPr>
          <w:b/>
          <w:bCs/>
          <w:sz w:val="28"/>
          <w:szCs w:val="28"/>
        </w:rPr>
        <w:t xml:space="preserve"> 6 source code</w:t>
      </w:r>
    </w:p>
    <w:p w14:paraId="5E3E9026" w14:textId="77777777" w:rsidR="00BA3F3C" w:rsidRDefault="00BA3F3C" w:rsidP="002F1AF7">
      <w:pPr>
        <w:pStyle w:val="ListParagraph"/>
        <w:rPr>
          <w:sz w:val="24"/>
          <w:szCs w:val="24"/>
        </w:rPr>
      </w:pPr>
    </w:p>
    <w:p w14:paraId="20ACD0C5" w14:textId="378D6E93" w:rsidR="00545E90" w:rsidRDefault="002A7303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Changing 4 hyper parameters</w:t>
      </w:r>
    </w:p>
    <w:p w14:paraId="47D7BCDE" w14:textId="3A7564B8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7C54BB4C" w14:textId="0A26E2FB" w:rsidR="008976CB" w:rsidRPr="008976CB" w:rsidRDefault="00A56CB1" w:rsidP="008976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Batch Size and Buffer size</w:t>
      </w:r>
    </w:p>
    <w:p w14:paraId="6DDCAFB4" w14:textId="09A66190" w:rsidR="00C2659A" w:rsidRDefault="008976CB" w:rsidP="00C2659A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F3D38">
        <w:rPr>
          <w:b/>
          <w:bCs/>
          <w:noProof/>
          <w:sz w:val="24"/>
          <w:szCs w:val="24"/>
        </w:rPr>
        <w:drawing>
          <wp:inline distT="0" distB="0" distL="0" distR="0" wp14:anchorId="0E42DD90" wp14:editId="54E5A98D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2F2E" w14:textId="53C6FCE8" w:rsidR="008976CB" w:rsidRPr="00826B77" w:rsidRDefault="008756ED" w:rsidP="004A372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826B77">
        <w:rPr>
          <w:rFonts w:ascii="Arial" w:hAnsi="Arial" w:cs="Arial"/>
          <w:b/>
          <w:bCs/>
          <w:color w:val="222222"/>
          <w:shd w:val="clear" w:color="auto" w:fill="FFFFFF"/>
        </w:rPr>
        <w:t xml:space="preserve">I thought that the model accuracy could be improved by increasing Batch size. Because </w:t>
      </w:r>
      <w:r w:rsidR="00957C8D" w:rsidRPr="00826B77">
        <w:rPr>
          <w:rFonts w:ascii="Arial" w:hAnsi="Arial" w:cs="Arial"/>
          <w:b/>
          <w:bCs/>
          <w:color w:val="222222"/>
          <w:shd w:val="clear" w:color="auto" w:fill="FFFFFF"/>
        </w:rPr>
        <w:t>With a large batch size</w:t>
      </w:r>
      <w:r w:rsidR="00957C8D" w:rsidRPr="00826B77">
        <w:rPr>
          <w:rFonts w:ascii="Arial" w:hAnsi="Arial" w:cs="Arial"/>
          <w:color w:val="222222"/>
          <w:shd w:val="clear" w:color="auto" w:fill="FFFFFF"/>
        </w:rPr>
        <w:t>,</w:t>
      </w:r>
      <w:r w:rsidR="00957C8D" w:rsidRPr="00826B7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826B77">
        <w:rPr>
          <w:rFonts w:ascii="Arial" w:hAnsi="Arial" w:cs="Arial"/>
          <w:b/>
          <w:bCs/>
          <w:color w:val="222222"/>
          <w:shd w:val="clear" w:color="auto" w:fill="FFFFFF"/>
        </w:rPr>
        <w:t>I can</w:t>
      </w:r>
      <w:r w:rsidR="000C6B23" w:rsidRPr="00826B77">
        <w:rPr>
          <w:rFonts w:ascii="Arial" w:hAnsi="Arial" w:cs="Arial"/>
          <w:b/>
          <w:bCs/>
          <w:color w:val="222222"/>
          <w:shd w:val="clear" w:color="auto" w:fill="FFFFFF"/>
        </w:rPr>
        <w:t xml:space="preserve"> get more “accurate” gradients because now you are optimizing the loss simultaneously over a larger set of </w:t>
      </w:r>
      <w:proofErr w:type="spellStart"/>
      <w:r w:rsidR="00957C8D" w:rsidRPr="00826B77">
        <w:rPr>
          <w:rFonts w:ascii="Arial" w:hAnsi="Arial" w:cs="Arial"/>
          <w:b/>
          <w:bCs/>
          <w:color w:val="222222"/>
          <w:shd w:val="clear" w:color="auto" w:fill="FFFFFF"/>
        </w:rPr>
        <w:t>datas</w:t>
      </w:r>
      <w:proofErr w:type="spellEnd"/>
      <w:r w:rsidR="00957C8D" w:rsidRPr="00826B77"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r w:rsidR="000C6B23" w:rsidRPr="00826B77">
        <w:rPr>
          <w:rFonts w:ascii="Arial" w:hAnsi="Arial" w:cs="Arial"/>
          <w:b/>
          <w:bCs/>
          <w:lang w:eastAsia="ko-KR"/>
        </w:rPr>
        <w:t xml:space="preserve">  </w:t>
      </w:r>
      <w:proofErr w:type="gramStart"/>
      <w:r w:rsidR="00957C8D" w:rsidRPr="00826B77">
        <w:rPr>
          <w:rFonts w:ascii="Arial" w:hAnsi="Arial" w:cs="Arial"/>
          <w:b/>
          <w:bCs/>
          <w:lang w:eastAsia="ko-KR"/>
        </w:rPr>
        <w:t>However</w:t>
      </w:r>
      <w:proofErr w:type="gramEnd"/>
      <w:r w:rsidR="00957C8D" w:rsidRPr="00826B77">
        <w:rPr>
          <w:rFonts w:ascii="Arial" w:hAnsi="Arial" w:cs="Arial"/>
          <w:b/>
          <w:bCs/>
          <w:lang w:eastAsia="ko-KR"/>
        </w:rPr>
        <w:t xml:space="preserve"> this is not always true depends on the conditions in model. </w:t>
      </w:r>
      <w:proofErr w:type="gramStart"/>
      <w:r w:rsidR="00957C8D" w:rsidRPr="00826B77">
        <w:rPr>
          <w:rFonts w:ascii="Arial" w:hAnsi="Arial" w:cs="Arial"/>
          <w:b/>
          <w:bCs/>
          <w:lang w:eastAsia="ko-KR"/>
        </w:rPr>
        <w:t>Also</w:t>
      </w:r>
      <w:proofErr w:type="gramEnd"/>
      <w:r w:rsidR="00957C8D" w:rsidRPr="00826B77">
        <w:rPr>
          <w:rFonts w:ascii="Arial" w:hAnsi="Arial" w:cs="Arial"/>
          <w:b/>
          <w:bCs/>
          <w:lang w:eastAsia="ko-KR"/>
        </w:rPr>
        <w:t xml:space="preserve"> I increased the number of buffer size because I want to get more shuffled data</w:t>
      </w:r>
    </w:p>
    <w:p w14:paraId="47C6DD2F" w14:textId="13E139DC" w:rsidR="008756ED" w:rsidRDefault="008756E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42755DC6" w14:textId="2B9B5F41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02A210CA" w14:textId="1E6AD67F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03B39A10" w14:textId="1C2A0CB7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1436851A" w14:textId="0A9CE7E7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407937E6" w14:textId="05624820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2675B7BD" w14:textId="0D168569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3408C604" w14:textId="4FA15C1F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7C57F4D7" w14:textId="5558C54E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49961C13" w14:textId="1EBFDD78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41A012E5" w14:textId="3501ADEA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1C79B1DE" w14:textId="03A94C8C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10EA417F" w14:textId="05DF662E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665F994C" w14:textId="7C88E75A" w:rsidR="00957C8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2B20535E" w14:textId="77777777" w:rsidR="00957C8D" w:rsidRPr="008756ED" w:rsidRDefault="00957C8D" w:rsidP="008756ED">
      <w:pPr>
        <w:pStyle w:val="ListParagraph"/>
        <w:ind w:left="1080"/>
        <w:rPr>
          <w:b/>
          <w:bCs/>
          <w:sz w:val="24"/>
          <w:szCs w:val="24"/>
        </w:rPr>
      </w:pPr>
    </w:p>
    <w:p w14:paraId="2ACAEA97" w14:textId="18873D74" w:rsidR="00997BB7" w:rsidRPr="00997BB7" w:rsidRDefault="00A56CB1" w:rsidP="00997BB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Change G</w:t>
      </w:r>
      <w:r w:rsidR="008756ED">
        <w:rPr>
          <w:b/>
          <w:bCs/>
          <w:sz w:val="24"/>
          <w:szCs w:val="24"/>
        </w:rPr>
        <w:t>RU</w:t>
      </w:r>
      <w:r>
        <w:rPr>
          <w:b/>
          <w:bCs/>
          <w:sz w:val="24"/>
          <w:szCs w:val="24"/>
        </w:rPr>
        <w:t xml:space="preserve"> to LSTM Layer</w:t>
      </w:r>
    </w:p>
    <w:p w14:paraId="49C28A63" w14:textId="7DCBDDF1" w:rsidR="004F6A53" w:rsidRDefault="004F6A53" w:rsidP="004F6A53">
      <w:pPr>
        <w:pStyle w:val="ListParagraph"/>
        <w:ind w:left="1080"/>
        <w:rPr>
          <w:b/>
          <w:bCs/>
          <w:sz w:val="24"/>
          <w:szCs w:val="24"/>
        </w:rPr>
      </w:pPr>
    </w:p>
    <w:p w14:paraId="598891A9" w14:textId="3D9036EC" w:rsidR="002A7303" w:rsidRDefault="00CF3D38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783562" wp14:editId="4FB3BE16">
            <wp:extent cx="59340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702D" w14:textId="7071EA59" w:rsidR="00997BB7" w:rsidRPr="00957C8D" w:rsidRDefault="00957C8D" w:rsidP="00997BB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I changed GRU to LSTM layer.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Basically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there is no big difference between these two models.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However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there are some difference </w:t>
      </w:r>
      <w:r w:rsidRPr="00957C8D">
        <w:rPr>
          <w:rFonts w:ascii="Arial" w:hAnsi="Arial" w:cs="Arial"/>
          <w:b/>
          <w:bCs/>
          <w:color w:val="222222"/>
          <w:shd w:val="clear" w:color="auto" w:fill="FFFFFF"/>
        </w:rPr>
        <w:t xml:space="preserve">GRUs are simpler and thus easier to modify, for example adding new gates in case of additional input to the network. </w:t>
      </w:r>
      <w:proofErr w:type="gramStart"/>
      <w:r w:rsidRPr="00957C8D">
        <w:rPr>
          <w:rFonts w:ascii="Arial" w:hAnsi="Arial" w:cs="Arial"/>
          <w:b/>
          <w:bCs/>
          <w:color w:val="222222"/>
          <w:shd w:val="clear" w:color="auto" w:fill="FFFFFF"/>
        </w:rPr>
        <w:t>It's</w:t>
      </w:r>
      <w:proofErr w:type="gramEnd"/>
      <w:r w:rsidRPr="00957C8D">
        <w:rPr>
          <w:rFonts w:ascii="Arial" w:hAnsi="Arial" w:cs="Arial"/>
          <w:b/>
          <w:bCs/>
          <w:color w:val="222222"/>
          <w:shd w:val="clear" w:color="auto" w:fill="FFFFFF"/>
        </w:rPr>
        <w:t xml:space="preserve"> just less code in general. LSTMs should in theory remember longer sequences than GRUs and outperform them in tasks requiring modeling long-distance relations.</w:t>
      </w:r>
      <w:r w:rsidR="00B17825">
        <w:rPr>
          <w:rFonts w:ascii="Arial" w:hAnsi="Arial" w:cs="Arial"/>
          <w:b/>
          <w:bCs/>
          <w:color w:val="222222"/>
          <w:shd w:val="clear" w:color="auto" w:fill="FFFFFF"/>
        </w:rPr>
        <w:t xml:space="preserve"> So I changed it to </w:t>
      </w:r>
      <w:proofErr w:type="gramStart"/>
      <w:r w:rsidR="00B17825">
        <w:rPr>
          <w:rFonts w:ascii="Arial" w:hAnsi="Arial" w:cs="Arial"/>
          <w:b/>
          <w:bCs/>
          <w:color w:val="222222"/>
          <w:shd w:val="clear" w:color="auto" w:fill="FFFFFF"/>
        </w:rPr>
        <w:t>LSTM  to</w:t>
      </w:r>
      <w:proofErr w:type="gramEnd"/>
      <w:r w:rsidR="00B17825">
        <w:rPr>
          <w:rFonts w:ascii="Arial" w:hAnsi="Arial" w:cs="Arial"/>
          <w:b/>
          <w:bCs/>
          <w:color w:val="222222"/>
          <w:shd w:val="clear" w:color="auto" w:fill="FFFFFF"/>
        </w:rPr>
        <w:t xml:space="preserve"> see it is better.</w:t>
      </w:r>
    </w:p>
    <w:p w14:paraId="2248D9CB" w14:textId="77777777" w:rsidR="004F6A53" w:rsidRDefault="004F6A53" w:rsidP="002F1AF7">
      <w:pPr>
        <w:pStyle w:val="ListParagraph"/>
        <w:rPr>
          <w:b/>
          <w:bCs/>
          <w:sz w:val="24"/>
          <w:szCs w:val="24"/>
        </w:rPr>
      </w:pPr>
    </w:p>
    <w:p w14:paraId="22500561" w14:textId="512005C3" w:rsidR="00C2659A" w:rsidRPr="002512F0" w:rsidRDefault="00C2659A" w:rsidP="002512F0">
      <w:pPr>
        <w:rPr>
          <w:b/>
          <w:bCs/>
        </w:rPr>
      </w:pPr>
    </w:p>
    <w:p w14:paraId="410F1968" w14:textId="69FFBA63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129E4C39" w14:textId="5DDEDB88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4998CC6B" w14:textId="05E700D0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0A16DA2C" w14:textId="29BC7CB6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3F092AD5" w14:textId="5DBD099D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3826BCE1" w14:textId="4128CC58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5534262E" w14:textId="4CA9A739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238120DB" w14:textId="2BD641A9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55A1AA8A" w14:textId="3618482D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5C95AA3B" w14:textId="74B08900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3384B099" w14:textId="0477B122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7ED306C4" w14:textId="00B78DDC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1CC9DFC1" w14:textId="0799B6C0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2F04953E" w14:textId="5DDE312B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30112550" w14:textId="1CD13266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20873FB5" w14:textId="77777777" w:rsidR="00FF09F7" w:rsidRDefault="00FF09F7" w:rsidP="002F1AF7">
      <w:pPr>
        <w:pStyle w:val="ListParagraph"/>
        <w:rPr>
          <w:b/>
          <w:bCs/>
          <w:sz w:val="24"/>
          <w:szCs w:val="24"/>
        </w:rPr>
      </w:pPr>
    </w:p>
    <w:p w14:paraId="451F8C31" w14:textId="76E9A359" w:rsidR="002A7303" w:rsidRDefault="00A56CB1" w:rsidP="00F848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Increase the epoch number</w:t>
      </w:r>
    </w:p>
    <w:p w14:paraId="06FDEB3B" w14:textId="5B1AA333" w:rsidR="00997BB7" w:rsidRPr="00997BB7" w:rsidRDefault="00997BB7" w:rsidP="00997BB7">
      <w:pPr>
        <w:ind w:left="1080"/>
        <w:rPr>
          <w:b/>
          <w:bCs/>
        </w:rPr>
      </w:pPr>
    </w:p>
    <w:p w14:paraId="15414AED" w14:textId="32FD378C" w:rsidR="002A7303" w:rsidRDefault="00CF3D38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990305" wp14:editId="7BF9A35E">
            <wp:extent cx="594360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7C0B" w14:textId="5F623931" w:rsidR="002A7303" w:rsidRDefault="00C2659A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3728856" w14:textId="75ECFD44" w:rsidR="002512F0" w:rsidRPr="00B17825" w:rsidRDefault="00B17825" w:rsidP="00F46074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B17825">
        <w:rPr>
          <w:b/>
          <w:bCs/>
        </w:rPr>
        <w:t xml:space="preserve">Increase the </w:t>
      </w:r>
      <w:proofErr w:type="gramStart"/>
      <w:r w:rsidRPr="00B17825">
        <w:rPr>
          <w:b/>
          <w:bCs/>
        </w:rPr>
        <w:t>epoch  10</w:t>
      </w:r>
      <w:proofErr w:type="gramEnd"/>
      <w:r w:rsidRPr="00B17825">
        <w:rPr>
          <w:b/>
          <w:bCs/>
        </w:rPr>
        <w:t xml:space="preserve"> to </w:t>
      </w:r>
      <w:r w:rsidRPr="00B17825">
        <w:rPr>
          <w:b/>
          <w:bCs/>
        </w:rPr>
        <w:t>35</w:t>
      </w:r>
      <w:r>
        <w:rPr>
          <w:b/>
          <w:bCs/>
        </w:rPr>
        <w:t xml:space="preserve"> Because I want to get more accurate result from my model. I used a GPU </w:t>
      </w:r>
      <w:proofErr w:type="gramStart"/>
      <w:r>
        <w:rPr>
          <w:b/>
          <w:bCs/>
        </w:rPr>
        <w:t>runtime</w:t>
      </w:r>
      <w:proofErr w:type="gramEnd"/>
      <w:r>
        <w:rPr>
          <w:b/>
          <w:bCs/>
        </w:rPr>
        <w:t xml:space="preserve"> So it does not take much time. I could have increased epoch number more than 35. But I was afraid that there would be overfitting for the training data.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 just limit it at 35. </w:t>
      </w:r>
    </w:p>
    <w:p w14:paraId="0BC8601C" w14:textId="1FBD2333" w:rsidR="008976CB" w:rsidRDefault="008976CB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5FC1AFE" w14:textId="23A45658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7291402A" w14:textId="49576F10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A4C908E" w14:textId="265265F6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21E680E" w14:textId="238ACB30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EA1ABB5" w14:textId="3B450C3B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62F3063A" w14:textId="2042D443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ED5C51D" w14:textId="29F7BAE9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FCA3A2A" w14:textId="2C26159B" w:rsidR="00B17825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C17A590" w14:textId="77777777" w:rsidR="00B17825" w:rsidRPr="00C2659A" w:rsidRDefault="00B17825" w:rsidP="008976C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3693BD93" w14:textId="1BB25299" w:rsidR="002A7303" w:rsidRDefault="00A56CB1" w:rsidP="00F8484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the temperature number </w:t>
      </w:r>
    </w:p>
    <w:p w14:paraId="231786A2" w14:textId="0E6969AB" w:rsidR="00CF3D38" w:rsidRDefault="00CF3D38" w:rsidP="00CF3D38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1B56BD" wp14:editId="07CAE96B">
            <wp:extent cx="593407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B3D0" w14:textId="19913DFB" w:rsidR="00A75948" w:rsidRDefault="00A75948" w:rsidP="003D11E5">
      <w:pPr>
        <w:ind w:left="1080"/>
        <w:rPr>
          <w:b/>
          <w:bCs/>
        </w:rPr>
      </w:pPr>
    </w:p>
    <w:p w14:paraId="6E30E8BA" w14:textId="22A7032B" w:rsidR="00A75948" w:rsidRPr="00A75948" w:rsidRDefault="00A75948" w:rsidP="00A7594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Increase the </w:t>
      </w:r>
      <w:proofErr w:type="gramStart"/>
      <w:r>
        <w:rPr>
          <w:b/>
          <w:bCs/>
        </w:rPr>
        <w:t xml:space="preserve">epoch </w:t>
      </w:r>
      <w:r w:rsidR="003D11E5">
        <w:rPr>
          <w:b/>
          <w:bCs/>
        </w:rPr>
        <w:t xml:space="preserve"> 10</w:t>
      </w:r>
      <w:proofErr w:type="gramEnd"/>
      <w:r>
        <w:rPr>
          <w:b/>
          <w:bCs/>
        </w:rPr>
        <w:t xml:space="preserve"> to</w:t>
      </w:r>
      <w:r w:rsidR="003D11E5">
        <w:rPr>
          <w:b/>
          <w:bCs/>
        </w:rPr>
        <w:t xml:space="preserve"> 13.</w:t>
      </w:r>
      <w:r>
        <w:rPr>
          <w:b/>
          <w:bCs/>
        </w:rPr>
        <w:t xml:space="preserve"> </w:t>
      </w:r>
      <w:r w:rsidR="003D11E5">
        <w:rPr>
          <w:b/>
          <w:bCs/>
        </w:rPr>
        <w:t xml:space="preserve">I want to </w:t>
      </w:r>
      <w:r>
        <w:rPr>
          <w:b/>
          <w:bCs/>
        </w:rPr>
        <w:t xml:space="preserve">improve more accuracy </w:t>
      </w:r>
      <w:r w:rsidR="003D11E5">
        <w:rPr>
          <w:b/>
          <w:bCs/>
        </w:rPr>
        <w:t xml:space="preserve">by increasing </w:t>
      </w:r>
      <w:proofErr w:type="gramStart"/>
      <w:r w:rsidR="003D11E5">
        <w:rPr>
          <w:b/>
          <w:bCs/>
        </w:rPr>
        <w:t>accuracy</w:t>
      </w:r>
      <w:proofErr w:type="gramEnd"/>
      <w:r w:rsidR="003D11E5">
        <w:rPr>
          <w:b/>
          <w:bCs/>
        </w:rPr>
        <w:t xml:space="preserve"> But I found that If I set epoch more than 13 the validation accuracy tend to decrease So I limit the epoch number to 13</w:t>
      </w:r>
    </w:p>
    <w:p w14:paraId="0CDEAC35" w14:textId="55811E08" w:rsidR="002A7303" w:rsidRDefault="002A7303" w:rsidP="002F1AF7">
      <w:pPr>
        <w:pStyle w:val="ListParagraph"/>
        <w:rPr>
          <w:b/>
          <w:bCs/>
          <w:sz w:val="24"/>
          <w:szCs w:val="24"/>
        </w:rPr>
      </w:pPr>
    </w:p>
    <w:p w14:paraId="4666E7A7" w14:textId="41C91428" w:rsidR="003D11E5" w:rsidRDefault="003D11E5" w:rsidP="008976CB">
      <w:pPr>
        <w:rPr>
          <w:b/>
          <w:bCs/>
        </w:rPr>
      </w:pPr>
    </w:p>
    <w:p w14:paraId="5A1720FB" w14:textId="44591094" w:rsidR="00CF3D38" w:rsidRDefault="00CF3D38" w:rsidP="008976CB">
      <w:pPr>
        <w:rPr>
          <w:b/>
          <w:bCs/>
        </w:rPr>
      </w:pPr>
    </w:p>
    <w:p w14:paraId="27DDDDFA" w14:textId="05997BFE" w:rsidR="00CF3D38" w:rsidRDefault="00CF3D38" w:rsidP="008976CB">
      <w:pPr>
        <w:rPr>
          <w:b/>
          <w:bCs/>
        </w:rPr>
      </w:pPr>
    </w:p>
    <w:p w14:paraId="6C366D47" w14:textId="7F0B2ADC" w:rsidR="00CF3D38" w:rsidRDefault="00CF3D38" w:rsidP="008976CB">
      <w:pPr>
        <w:rPr>
          <w:b/>
          <w:bCs/>
        </w:rPr>
      </w:pPr>
    </w:p>
    <w:p w14:paraId="6A7833AE" w14:textId="20637A7F" w:rsidR="00CF3D38" w:rsidRDefault="00CF3D38" w:rsidP="008976CB">
      <w:pPr>
        <w:rPr>
          <w:b/>
          <w:bCs/>
        </w:rPr>
      </w:pPr>
    </w:p>
    <w:p w14:paraId="235F1D46" w14:textId="12F2D6AE" w:rsidR="00CF3D38" w:rsidRDefault="00CF3D38" w:rsidP="008976CB">
      <w:pPr>
        <w:rPr>
          <w:b/>
          <w:bCs/>
        </w:rPr>
      </w:pPr>
    </w:p>
    <w:p w14:paraId="0922994C" w14:textId="0F5FA20C" w:rsidR="00CF3D38" w:rsidRDefault="00CF3D38" w:rsidP="008976CB">
      <w:pPr>
        <w:rPr>
          <w:b/>
          <w:bCs/>
        </w:rPr>
      </w:pPr>
    </w:p>
    <w:p w14:paraId="62D86AFE" w14:textId="238D7ACD" w:rsidR="00CF3D38" w:rsidRDefault="00CF3D38" w:rsidP="008976CB">
      <w:pPr>
        <w:rPr>
          <w:b/>
          <w:bCs/>
        </w:rPr>
      </w:pPr>
    </w:p>
    <w:p w14:paraId="05ACCCDD" w14:textId="77777777" w:rsidR="00CF3D38" w:rsidRDefault="00CF3D38" w:rsidP="008976CB">
      <w:pPr>
        <w:rPr>
          <w:b/>
          <w:bCs/>
        </w:rPr>
      </w:pPr>
    </w:p>
    <w:p w14:paraId="369F6CD4" w14:textId="001BB3B0" w:rsidR="00057A03" w:rsidRDefault="00CF3D38" w:rsidP="003D11E5">
      <w:pPr>
        <w:ind w:firstLine="720"/>
        <w:rPr>
          <w:b/>
          <w:bCs/>
        </w:rPr>
      </w:pPr>
      <w:r>
        <w:rPr>
          <w:b/>
          <w:bCs/>
        </w:rPr>
        <w:t>Result of the text generation</w:t>
      </w:r>
    </w:p>
    <w:p w14:paraId="06E093D9" w14:textId="048239F6" w:rsidR="00057A03" w:rsidRPr="00CF3D38" w:rsidRDefault="00CF3D38" w:rsidP="00B17825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6E034B" wp14:editId="11411387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415C" w14:textId="091BA47E" w:rsidR="00057A03" w:rsidRPr="00B17825" w:rsidRDefault="003D11E5" w:rsidP="00792EA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17825">
        <w:rPr>
          <w:b/>
          <w:bCs/>
          <w:sz w:val="24"/>
          <w:szCs w:val="24"/>
        </w:rPr>
        <w:t xml:space="preserve">I downloaded </w:t>
      </w:r>
      <w:r w:rsidR="00B17825">
        <w:rPr>
          <w:b/>
          <w:bCs/>
          <w:sz w:val="24"/>
          <w:szCs w:val="24"/>
        </w:rPr>
        <w:t xml:space="preserve">random text from internet and build a model and generate text from it. Obviously, </w:t>
      </w:r>
      <w:proofErr w:type="gramStart"/>
      <w:r w:rsidR="00B17825">
        <w:rPr>
          <w:b/>
          <w:bCs/>
          <w:sz w:val="24"/>
          <w:szCs w:val="24"/>
        </w:rPr>
        <w:t>There</w:t>
      </w:r>
      <w:proofErr w:type="gramEnd"/>
      <w:r w:rsidR="00B17825">
        <w:rPr>
          <w:b/>
          <w:bCs/>
          <w:sz w:val="24"/>
          <w:szCs w:val="24"/>
        </w:rPr>
        <w:t xml:space="preserve"> are some misspelling and phrases that does not make sense. But in overall, it is readable and can understand some part of the text. </w:t>
      </w:r>
    </w:p>
    <w:p w14:paraId="1AB99A76" w14:textId="5D676F51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3DC0C32" w14:textId="719E5B92" w:rsidR="00057A03" w:rsidRPr="00BF0025" w:rsidRDefault="00057A03" w:rsidP="00BF0025">
      <w:pPr>
        <w:rPr>
          <w:b/>
          <w:bCs/>
        </w:rPr>
      </w:pPr>
    </w:p>
    <w:p w14:paraId="652385B2" w14:textId="7A9988D4" w:rsidR="00057A03" w:rsidRDefault="00057A03" w:rsidP="00057A03">
      <w:pPr>
        <w:pStyle w:val="Heading1"/>
      </w:pPr>
      <w:proofErr w:type="gramStart"/>
      <w:r>
        <w:t>Challenges  that</w:t>
      </w:r>
      <w:proofErr w:type="gramEnd"/>
      <w:r>
        <w:t xml:space="preserve"> I faced:</w:t>
      </w:r>
    </w:p>
    <w:p w14:paraId="32EF5613" w14:textId="2E541C01" w:rsidR="00057A03" w:rsidRDefault="00057A03" w:rsidP="00057A03">
      <w:r>
        <w:t xml:space="preserve">The most difficult challenge that I faced was </w:t>
      </w:r>
      <w:r w:rsidR="00311454">
        <w:t>it was hard to understand the structure of CNN model</w:t>
      </w:r>
      <w:r w:rsidR="00861E00">
        <w:t xml:space="preserve">. </w:t>
      </w:r>
      <w:proofErr w:type="gramStart"/>
      <w:r w:rsidR="00311454">
        <w:t>So</w:t>
      </w:r>
      <w:proofErr w:type="gramEnd"/>
      <w:r w:rsidR="00311454">
        <w:t xml:space="preserve"> I kept look the documentation of the CNN model and tried to understand it. </w:t>
      </w:r>
      <w:proofErr w:type="gramStart"/>
      <w:r w:rsidR="00311454">
        <w:t>Finally</w:t>
      </w:r>
      <w:proofErr w:type="gramEnd"/>
      <w:r w:rsidR="00311454">
        <w:t xml:space="preserve"> I could get some insight about this concept and grasp it. </w:t>
      </w:r>
    </w:p>
    <w:p w14:paraId="4E5F37B8" w14:textId="35E97938" w:rsidR="009562AD" w:rsidRDefault="009562AD" w:rsidP="00057A03"/>
    <w:p w14:paraId="04862528" w14:textId="50A95FA2" w:rsidR="00D709D2" w:rsidRDefault="009562AD" w:rsidP="00D709D2">
      <w:pPr>
        <w:pStyle w:val="Heading1"/>
      </w:pPr>
      <w:r>
        <w:t>Video lin</w:t>
      </w:r>
      <w:r w:rsidR="00D709D2">
        <w:t>k</w:t>
      </w:r>
    </w:p>
    <w:p w14:paraId="5E5CE17D" w14:textId="4BB648A1" w:rsidR="009562AD" w:rsidRDefault="00826B77" w:rsidP="009562AD">
      <w:pPr>
        <w:pStyle w:val="Heading1"/>
      </w:pPr>
      <w:hyperlink r:id="rId18" w:history="1">
        <w:r w:rsidRPr="00826B77">
          <w:rPr>
            <w:rStyle w:val="Hyperlink"/>
          </w:rPr>
          <w:t>https://www.youtube.com/watch?v=o2WFhcQusME</w:t>
        </w:r>
      </w:hyperlink>
    </w:p>
    <w:p w14:paraId="141FFEB3" w14:textId="4091E57C" w:rsidR="00057A03" w:rsidRPr="003D11E5" w:rsidRDefault="00057A03" w:rsidP="003D11E5">
      <w:pPr>
        <w:pStyle w:val="Heading1"/>
      </w:pPr>
    </w:p>
    <w:sectPr w:rsidR="00057A03" w:rsidRPr="003D11E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5F058" w14:textId="77777777" w:rsidR="00085F4B" w:rsidRDefault="00085F4B" w:rsidP="00524988">
      <w:pPr>
        <w:spacing w:after="0" w:line="240" w:lineRule="auto"/>
      </w:pPr>
      <w:r>
        <w:separator/>
      </w:r>
    </w:p>
  </w:endnote>
  <w:endnote w:type="continuationSeparator" w:id="0">
    <w:p w14:paraId="785CF7E2" w14:textId="77777777" w:rsidR="00085F4B" w:rsidRDefault="00085F4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8DE7E" w14:textId="77777777" w:rsidR="00085F4B" w:rsidRDefault="00085F4B" w:rsidP="00524988">
      <w:pPr>
        <w:spacing w:after="0" w:line="240" w:lineRule="auto"/>
      </w:pPr>
      <w:r>
        <w:separator/>
      </w:r>
    </w:p>
  </w:footnote>
  <w:footnote w:type="continuationSeparator" w:id="0">
    <w:p w14:paraId="75F8FA1E" w14:textId="77777777" w:rsidR="00085F4B" w:rsidRDefault="00085F4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44E04"/>
    <w:multiLevelType w:val="hybridMultilevel"/>
    <w:tmpl w:val="DA48AF22"/>
    <w:lvl w:ilvl="0" w:tplc="E63AEC60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33024"/>
    <w:multiLevelType w:val="hybridMultilevel"/>
    <w:tmpl w:val="A9D6FC40"/>
    <w:lvl w:ilvl="0" w:tplc="922E9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2B5D"/>
    <w:multiLevelType w:val="hybridMultilevel"/>
    <w:tmpl w:val="19EC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4D8F"/>
    <w:multiLevelType w:val="hybridMultilevel"/>
    <w:tmpl w:val="7BF8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44941"/>
    <w:rsid w:val="00052839"/>
    <w:rsid w:val="00057A03"/>
    <w:rsid w:val="00076856"/>
    <w:rsid w:val="00085F4B"/>
    <w:rsid w:val="00097C80"/>
    <w:rsid w:val="000C3429"/>
    <w:rsid w:val="000C6B23"/>
    <w:rsid w:val="000E1E9C"/>
    <w:rsid w:val="00151A42"/>
    <w:rsid w:val="00180662"/>
    <w:rsid w:val="001E3ADA"/>
    <w:rsid w:val="002261A4"/>
    <w:rsid w:val="002512F0"/>
    <w:rsid w:val="002A7303"/>
    <w:rsid w:val="002F1AF7"/>
    <w:rsid w:val="002F1EA7"/>
    <w:rsid w:val="00311454"/>
    <w:rsid w:val="00314B73"/>
    <w:rsid w:val="003169C1"/>
    <w:rsid w:val="003D11E5"/>
    <w:rsid w:val="00432A3E"/>
    <w:rsid w:val="00481FAD"/>
    <w:rsid w:val="00483FFD"/>
    <w:rsid w:val="00493441"/>
    <w:rsid w:val="004E7A36"/>
    <w:rsid w:val="004F6A53"/>
    <w:rsid w:val="005244D5"/>
    <w:rsid w:val="00524988"/>
    <w:rsid w:val="00545E90"/>
    <w:rsid w:val="00563FE4"/>
    <w:rsid w:val="005733DE"/>
    <w:rsid w:val="00575138"/>
    <w:rsid w:val="00575C9D"/>
    <w:rsid w:val="005854E9"/>
    <w:rsid w:val="00635D86"/>
    <w:rsid w:val="007069B4"/>
    <w:rsid w:val="0071473A"/>
    <w:rsid w:val="00783197"/>
    <w:rsid w:val="00826B77"/>
    <w:rsid w:val="00861E00"/>
    <w:rsid w:val="00874AA1"/>
    <w:rsid w:val="008756ED"/>
    <w:rsid w:val="008976CB"/>
    <w:rsid w:val="009562AD"/>
    <w:rsid w:val="00957C8D"/>
    <w:rsid w:val="00997BB7"/>
    <w:rsid w:val="00A10051"/>
    <w:rsid w:val="00A20D97"/>
    <w:rsid w:val="00A56CB1"/>
    <w:rsid w:val="00A75948"/>
    <w:rsid w:val="00AA1531"/>
    <w:rsid w:val="00B17825"/>
    <w:rsid w:val="00B4777C"/>
    <w:rsid w:val="00B50643"/>
    <w:rsid w:val="00BA3F3C"/>
    <w:rsid w:val="00BF0025"/>
    <w:rsid w:val="00C2659A"/>
    <w:rsid w:val="00C86BDC"/>
    <w:rsid w:val="00CE2F73"/>
    <w:rsid w:val="00CF32E2"/>
    <w:rsid w:val="00CF3D38"/>
    <w:rsid w:val="00D3337F"/>
    <w:rsid w:val="00D709D2"/>
    <w:rsid w:val="00D71F42"/>
    <w:rsid w:val="00DE4BD2"/>
    <w:rsid w:val="00E17620"/>
    <w:rsid w:val="00E6380A"/>
    <w:rsid w:val="00F5537E"/>
    <w:rsid w:val="00F8484A"/>
    <w:rsid w:val="00FA6F20"/>
    <w:rsid w:val="00FE306E"/>
    <w:rsid w:val="00FF09F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0C08"/>
  <w15:chartTrackingRefBased/>
  <w15:docId w15:val="{BDED9A1B-CC99-469A-9E80-80E9368E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E1E9C"/>
    <w:pPr>
      <w:spacing w:line="256" w:lineRule="auto"/>
      <w:ind w:left="720"/>
      <w:contextualSpacing/>
    </w:pPr>
    <w:rPr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F1AF7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56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051"/>
    <w:rPr>
      <w:color w:val="954F72" w:themeColor="followedHyperlink"/>
      <w:u w:val="single"/>
    </w:rPr>
  </w:style>
  <w:style w:type="paragraph" w:customStyle="1" w:styleId="Default">
    <w:name w:val="Default"/>
    <w:rsid w:val="0031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C2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o2WFhcQusM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k3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FD36FE7E0149049EFEC24C841E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A2D-09D4-4340-9C6F-1FBBB74615AE}"/>
      </w:docPartPr>
      <w:docPartBody>
        <w:p w:rsidR="008B3083" w:rsidRDefault="00DE3957" w:rsidP="00DE3957">
          <w:pPr>
            <w:pStyle w:val="17FD36FE7E0149049EFEC24C841EAFBA"/>
          </w:pPr>
          <w:r w:rsidRPr="00874AA1">
            <w:t>Project Overview:</w:t>
          </w:r>
        </w:p>
      </w:docPartBody>
    </w:docPart>
    <w:docPart>
      <w:docPartPr>
        <w:name w:val="B620F755FCA54B15A9D90ECB24F2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E7C0-81D3-4A4C-A26F-CD964F02A806}"/>
      </w:docPartPr>
      <w:docPartBody>
        <w:p w:rsidR="008B3083" w:rsidRDefault="00DE3957" w:rsidP="00DE3957">
          <w:pPr>
            <w:pStyle w:val="B620F755FCA54B15A9D90ECB24F2F57A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E"/>
    <w:rsid w:val="0012537E"/>
    <w:rsid w:val="005216E9"/>
    <w:rsid w:val="008B3083"/>
    <w:rsid w:val="009E58A8"/>
    <w:rsid w:val="00A93D0C"/>
    <w:rsid w:val="00DE3957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D36FE7E0149049EFEC24C841EAFBA">
    <w:name w:val="17FD36FE7E0149049EFEC24C841EAFBA"/>
    <w:rsid w:val="00DE3957"/>
  </w:style>
  <w:style w:type="paragraph" w:customStyle="1" w:styleId="B620F755FCA54B15A9D90ECB24F2F57A">
    <w:name w:val="B620F755FCA54B15A9D90ECB24F2F57A"/>
    <w:rsid w:val="00DE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1D968-40F5-4734-818A-72FA4B15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794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</dc:creator>
  <cp:keywords/>
  <dc:description/>
  <cp:lastModifiedBy>sjk378@gmail.com</cp:lastModifiedBy>
  <cp:revision>4</cp:revision>
  <dcterms:created xsi:type="dcterms:W3CDTF">2020-10-05T15:15:00Z</dcterms:created>
  <dcterms:modified xsi:type="dcterms:W3CDTF">2020-10-06T04:23:00Z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