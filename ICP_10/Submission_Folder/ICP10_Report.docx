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CD1A" w14:textId="77777777" w:rsidR="000E1E9C" w:rsidRDefault="000E1E9C" w:rsidP="000E1E9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0968809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1FBFF6E6" w14:textId="4CEEB83C" w:rsidR="002F1AF7" w:rsidRDefault="000E1E9C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In Class Programming –</w:t>
      </w:r>
      <w:proofErr w:type="gramStart"/>
      <w:r w:rsidR="00043E8C">
        <w:rPr>
          <w:rFonts w:ascii="Calibri,Bold" w:hAnsi="Calibri,Bold" w:cs="Calibri,Bold"/>
          <w:b/>
          <w:bCs/>
          <w:color w:val="000000"/>
          <w:lang w:val="en-IN"/>
        </w:rPr>
        <w:t>10</w:t>
      </w:r>
      <w:r>
        <w:rPr>
          <w:rFonts w:ascii="Calibri,Bold" w:hAnsi="Calibri,Bold" w:cs="Calibri,Bold"/>
          <w:b/>
          <w:bCs/>
          <w:color w:val="000000"/>
          <w:lang w:val="en-IN"/>
        </w:rPr>
        <w:t xml:space="preserve">  Report</w:t>
      </w:r>
      <w:proofErr w:type="gramEnd"/>
    </w:p>
    <w:p w14:paraId="52BE1A36" w14:textId="55E07A48" w:rsidR="002F1AF7" w:rsidRDefault="002F1AF7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(</w:t>
      </w:r>
      <w:proofErr w:type="spellStart"/>
      <w:r>
        <w:rPr>
          <w:rFonts w:ascii="Calibri,Bold" w:hAnsi="Calibri,Bold" w:cs="Calibri,Bold"/>
          <w:b/>
          <w:bCs/>
          <w:color w:val="000000"/>
          <w:lang w:val="en-IN"/>
        </w:rPr>
        <w:t>Jongkook</w:t>
      </w:r>
      <w:proofErr w:type="spellEnd"/>
      <w:r>
        <w:rPr>
          <w:rFonts w:ascii="Calibri,Bold" w:hAnsi="Calibri,Bold" w:cs="Calibri,Bold"/>
          <w:b/>
          <w:bCs/>
          <w:color w:val="000000"/>
          <w:lang w:val="en-IN"/>
        </w:rPr>
        <w:t xml:space="preserve"> Son)</w:t>
      </w:r>
    </w:p>
    <w:p w14:paraId="0E25CFA7" w14:textId="6AC03936" w:rsidR="002F1AF7" w:rsidRDefault="002F1AF7" w:rsidP="000E1E9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</w:p>
    <w:p w14:paraId="712CABDE" w14:textId="09BE77D3" w:rsidR="00076856" w:rsidRPr="00874AA1" w:rsidRDefault="00076856" w:rsidP="00874AA1">
      <w:pPr>
        <w:pStyle w:val="Title"/>
      </w:pPr>
    </w:p>
    <w:p w14:paraId="3B3F1636" w14:textId="75AB2F6C" w:rsidR="0016380D" w:rsidRDefault="00751BA2" w:rsidP="0016380D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7FD36FE7E0149049EFEC24C841EAFBA"/>
          </w:placeholder>
          <w:temporary/>
          <w:showingPlcHdr/>
          <w15:appearance w15:val="hidden"/>
        </w:sdtPr>
        <w:sdtEndPr/>
        <w:sdtContent>
          <w:r w:rsidR="00A20D97" w:rsidRPr="00874AA1">
            <w:t>Project Overview:</w:t>
          </w:r>
        </w:sdtContent>
      </w:sdt>
    </w:p>
    <w:p w14:paraId="727F3F61" w14:textId="43824A16" w:rsidR="0012424D" w:rsidRDefault="00043E8C" w:rsidP="0016380D">
      <w:pPr>
        <w:pStyle w:val="Default"/>
        <w:rPr>
          <w:b/>
          <w:bCs/>
          <w:sz w:val="22"/>
          <w:szCs w:val="22"/>
        </w:rPr>
      </w:pPr>
      <w:r w:rsidRPr="00043E8C">
        <w:rPr>
          <w:b/>
          <w:bCs/>
          <w:sz w:val="22"/>
          <w:szCs w:val="22"/>
        </w:rPr>
        <w:t xml:space="preserve">Implementing Deep Q-Learning in Python using </w:t>
      </w:r>
      <w:proofErr w:type="spellStart"/>
      <w:r w:rsidRPr="00043E8C">
        <w:rPr>
          <w:b/>
          <w:bCs/>
          <w:sz w:val="22"/>
          <w:szCs w:val="22"/>
        </w:rPr>
        <w:t>Keras</w:t>
      </w:r>
      <w:proofErr w:type="spellEnd"/>
      <w:r w:rsidRPr="00043E8C">
        <w:rPr>
          <w:b/>
          <w:bCs/>
          <w:sz w:val="22"/>
          <w:szCs w:val="22"/>
        </w:rPr>
        <w:t xml:space="preserve"> &amp; </w:t>
      </w:r>
      <w:proofErr w:type="spellStart"/>
      <w:r w:rsidRPr="00043E8C">
        <w:rPr>
          <w:b/>
          <w:bCs/>
          <w:sz w:val="22"/>
          <w:szCs w:val="22"/>
        </w:rPr>
        <w:t>OpenAI</w:t>
      </w:r>
      <w:proofErr w:type="spellEnd"/>
      <w:r w:rsidRPr="00043E8C">
        <w:rPr>
          <w:b/>
          <w:bCs/>
          <w:sz w:val="22"/>
          <w:szCs w:val="22"/>
        </w:rPr>
        <w:t xml:space="preserve"> Gym</w:t>
      </w:r>
    </w:p>
    <w:p w14:paraId="786117F0" w14:textId="25AE7969" w:rsidR="00043E8C" w:rsidRDefault="00043E8C" w:rsidP="0016380D">
      <w:pPr>
        <w:pStyle w:val="Default"/>
        <w:rPr>
          <w:b/>
          <w:bCs/>
          <w:sz w:val="22"/>
          <w:szCs w:val="22"/>
        </w:rPr>
      </w:pPr>
      <w:r w:rsidRPr="00043E8C">
        <w:rPr>
          <w:b/>
          <w:bCs/>
          <w:sz w:val="22"/>
          <w:szCs w:val="22"/>
        </w:rPr>
        <w:t xml:space="preserve">Design a Deep Q learning Network (DQN), using </w:t>
      </w:r>
      <w:proofErr w:type="spellStart"/>
      <w:r w:rsidRPr="00043E8C">
        <w:rPr>
          <w:b/>
          <w:bCs/>
          <w:sz w:val="22"/>
          <w:szCs w:val="22"/>
        </w:rPr>
        <w:t>Keras</w:t>
      </w:r>
      <w:proofErr w:type="spellEnd"/>
      <w:r w:rsidRPr="00043E8C">
        <w:rPr>
          <w:b/>
          <w:bCs/>
          <w:sz w:val="22"/>
          <w:szCs w:val="22"/>
        </w:rPr>
        <w:t xml:space="preserve"> &amp; </w:t>
      </w:r>
      <w:proofErr w:type="spellStart"/>
      <w:r w:rsidRPr="00043E8C">
        <w:rPr>
          <w:b/>
          <w:bCs/>
          <w:sz w:val="22"/>
          <w:szCs w:val="22"/>
        </w:rPr>
        <w:t>OpenAI</w:t>
      </w:r>
      <w:proofErr w:type="spellEnd"/>
      <w:r w:rsidRPr="00043E8C">
        <w:rPr>
          <w:b/>
          <w:bCs/>
          <w:sz w:val="22"/>
          <w:szCs w:val="22"/>
        </w:rPr>
        <w:t xml:space="preserve"> </w:t>
      </w:r>
      <w:proofErr w:type="gramStart"/>
      <w:r w:rsidRPr="00043E8C">
        <w:rPr>
          <w:b/>
          <w:bCs/>
          <w:sz w:val="22"/>
          <w:szCs w:val="22"/>
        </w:rPr>
        <w:t>Gym ,</w:t>
      </w:r>
      <w:proofErr w:type="gramEnd"/>
      <w:r w:rsidRPr="00043E8C">
        <w:rPr>
          <w:b/>
          <w:bCs/>
          <w:sz w:val="22"/>
          <w:szCs w:val="22"/>
        </w:rPr>
        <w:t xml:space="preserve"> for cartpole game and visualize your results.</w:t>
      </w:r>
    </w:p>
    <w:p w14:paraId="31748584" w14:textId="77777777" w:rsidR="00043E8C" w:rsidRDefault="00043E8C" w:rsidP="0016380D">
      <w:pPr>
        <w:pStyle w:val="Default"/>
        <w:rPr>
          <w:b/>
          <w:bCs/>
          <w:sz w:val="22"/>
          <w:szCs w:val="22"/>
        </w:rPr>
      </w:pPr>
    </w:p>
    <w:p w14:paraId="2FBEBDC0" w14:textId="77777777" w:rsidR="00043E8C" w:rsidRPr="00874AA1" w:rsidRDefault="00043E8C" w:rsidP="0016380D">
      <w:pPr>
        <w:pStyle w:val="Default"/>
      </w:pPr>
    </w:p>
    <w:p w14:paraId="332A8C6B" w14:textId="51BC1757" w:rsidR="0012424D" w:rsidRPr="0012424D" w:rsidRDefault="00751BA2" w:rsidP="0012424D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B620F755FCA54B15A9D90ECB24F2F57A"/>
          </w:placeholder>
          <w:temporary/>
          <w:showingPlcHdr/>
          <w15:appearance w15:val="hidden"/>
        </w:sdtPr>
        <w:sdtEndPr/>
        <w:sdtContent>
          <w:r w:rsidR="00A20D97" w:rsidRPr="00874AA1">
            <w:t>Requirements/Task(s):</w:t>
          </w:r>
        </w:sdtContent>
      </w:sdt>
    </w:p>
    <w:p w14:paraId="6B5BD72A" w14:textId="77777777" w:rsidR="00043E8C" w:rsidRPr="00043E8C" w:rsidRDefault="00043E8C" w:rsidP="00043E8C">
      <w:pPr>
        <w:rPr>
          <w:rFonts w:ascii="Calibri" w:hAnsi="Calibri" w:cs="Calibri"/>
          <w:color w:val="000000"/>
          <w:sz w:val="22"/>
          <w:szCs w:val="22"/>
        </w:rPr>
      </w:pPr>
      <w:r w:rsidRPr="00043E8C">
        <w:rPr>
          <w:rFonts w:ascii="Calibri" w:hAnsi="Calibri" w:cs="Calibri"/>
          <w:color w:val="000000"/>
          <w:sz w:val="22"/>
          <w:szCs w:val="22"/>
        </w:rPr>
        <w:t xml:space="preserve">1) Designing a DQN for cartpole game in python using </w:t>
      </w:r>
      <w:proofErr w:type="spellStart"/>
      <w:r w:rsidRPr="00043E8C">
        <w:rPr>
          <w:rFonts w:ascii="Calibri" w:hAnsi="Calibri" w:cs="Calibri"/>
          <w:color w:val="000000"/>
          <w:sz w:val="22"/>
          <w:szCs w:val="22"/>
        </w:rPr>
        <w:t>Keras</w:t>
      </w:r>
      <w:proofErr w:type="spellEnd"/>
      <w:r w:rsidRPr="00043E8C"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 w:rsidRPr="00043E8C">
        <w:rPr>
          <w:rFonts w:ascii="Calibri" w:hAnsi="Calibri" w:cs="Calibri"/>
          <w:color w:val="000000"/>
          <w:sz w:val="22"/>
          <w:szCs w:val="22"/>
        </w:rPr>
        <w:t>OpenAI</w:t>
      </w:r>
      <w:proofErr w:type="spellEnd"/>
      <w:r w:rsidRPr="00043E8C">
        <w:rPr>
          <w:rFonts w:ascii="Calibri" w:hAnsi="Calibri" w:cs="Calibri"/>
          <w:color w:val="000000"/>
          <w:sz w:val="22"/>
          <w:szCs w:val="22"/>
        </w:rPr>
        <w:t xml:space="preserve"> Gym (70 points)</w:t>
      </w:r>
    </w:p>
    <w:p w14:paraId="3D5A62B7" w14:textId="77777777" w:rsidR="00043E8C" w:rsidRPr="00043E8C" w:rsidRDefault="00043E8C" w:rsidP="00043E8C">
      <w:pPr>
        <w:rPr>
          <w:rFonts w:ascii="Calibri" w:hAnsi="Calibri" w:cs="Calibri"/>
          <w:color w:val="000000"/>
          <w:sz w:val="22"/>
          <w:szCs w:val="22"/>
        </w:rPr>
      </w:pPr>
      <w:r w:rsidRPr="00043E8C">
        <w:rPr>
          <w:rFonts w:ascii="Calibri" w:hAnsi="Calibri" w:cs="Calibri"/>
          <w:color w:val="000000"/>
          <w:sz w:val="22"/>
          <w:szCs w:val="22"/>
        </w:rPr>
        <w:t>2) Visualization of DQN cartpole game (10 points)</w:t>
      </w:r>
    </w:p>
    <w:p w14:paraId="4F89D514" w14:textId="77777777" w:rsidR="00043E8C" w:rsidRPr="00043E8C" w:rsidRDefault="00043E8C" w:rsidP="00043E8C">
      <w:pPr>
        <w:rPr>
          <w:rFonts w:ascii="Calibri" w:hAnsi="Calibri" w:cs="Calibri"/>
          <w:color w:val="000000"/>
          <w:sz w:val="22"/>
          <w:szCs w:val="22"/>
        </w:rPr>
      </w:pPr>
      <w:r w:rsidRPr="00043E8C">
        <w:rPr>
          <w:rFonts w:ascii="Calibri" w:hAnsi="Calibri" w:cs="Calibri"/>
          <w:color w:val="000000"/>
          <w:sz w:val="22"/>
          <w:szCs w:val="22"/>
        </w:rPr>
        <w:t>3) overall code quality (10 points)</w:t>
      </w:r>
    </w:p>
    <w:p w14:paraId="102FA1A4" w14:textId="78DC689F" w:rsidR="00A20D97" w:rsidRDefault="00043E8C" w:rsidP="00043E8C">
      <w:pPr>
        <w:rPr>
          <w:rFonts w:ascii="Calibri" w:hAnsi="Calibri" w:cs="Calibri"/>
          <w:color w:val="000000"/>
          <w:sz w:val="22"/>
          <w:szCs w:val="22"/>
        </w:rPr>
      </w:pPr>
      <w:r w:rsidRPr="00043E8C">
        <w:rPr>
          <w:rFonts w:ascii="Calibri" w:hAnsi="Calibri" w:cs="Calibri"/>
          <w:color w:val="000000"/>
          <w:sz w:val="22"/>
          <w:szCs w:val="22"/>
        </w:rPr>
        <w:t>4) Pdf Report quality, video explanation (10 points)</w:t>
      </w:r>
    </w:p>
    <w:p w14:paraId="3AA6A255" w14:textId="77777777" w:rsidR="00043E8C" w:rsidRDefault="00043E8C" w:rsidP="00043E8C"/>
    <w:p w14:paraId="0E58DD4F" w14:textId="77777777" w:rsidR="00A20D97" w:rsidRPr="002F1AF7" w:rsidRDefault="00A20D97" w:rsidP="00A20D9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What I learned in ICP:</w:t>
      </w:r>
    </w:p>
    <w:p w14:paraId="022ED32E" w14:textId="24E71667" w:rsidR="00A20D97" w:rsidRDefault="00A20D97" w:rsidP="00F533C1">
      <w:pPr>
        <w:pStyle w:val="Default"/>
      </w:pPr>
      <w:r w:rsidRPr="00180662">
        <w:t xml:space="preserve">I could have learned </w:t>
      </w:r>
      <w:r w:rsidR="00861E00">
        <w:t>how to</w:t>
      </w:r>
      <w:r w:rsidR="00062235">
        <w:t xml:space="preserve"> </w:t>
      </w:r>
      <w:r w:rsidR="00F533C1">
        <w:t xml:space="preserve">use the </w:t>
      </w:r>
      <w:proofErr w:type="spellStart"/>
      <w:r w:rsidR="00F533C1">
        <w:t>OpenAI</w:t>
      </w:r>
      <w:proofErr w:type="spellEnd"/>
      <w:r w:rsidR="00F533C1">
        <w:t xml:space="preserve"> gym and </w:t>
      </w:r>
      <w:proofErr w:type="spellStart"/>
      <w:r w:rsidR="00F533C1">
        <w:t>keras</w:t>
      </w:r>
      <w:proofErr w:type="spellEnd"/>
      <w:r w:rsidR="00F533C1">
        <w:t xml:space="preserve"> to implement Deep q learning. In here, </w:t>
      </w:r>
      <w:proofErr w:type="gramStart"/>
      <w:r w:rsidR="00F533C1">
        <w:t>We</w:t>
      </w:r>
      <w:proofErr w:type="gramEnd"/>
      <w:r w:rsidR="00F533C1">
        <w:t xml:space="preserve"> used a case named </w:t>
      </w:r>
      <w:proofErr w:type="spellStart"/>
      <w:r w:rsidR="00F533C1">
        <w:rPr>
          <w:sz w:val="22"/>
          <w:szCs w:val="22"/>
        </w:rPr>
        <w:t>CartPole</w:t>
      </w:r>
      <w:proofErr w:type="spellEnd"/>
      <w:r w:rsidR="00F533C1">
        <w:rPr>
          <w:sz w:val="22"/>
          <w:szCs w:val="22"/>
        </w:rPr>
        <w:t xml:space="preserve">. And I could have learned the basic structure of deep q learning and the difference between deep q and q table. Also learned how to implement deep q learning process with python. </w:t>
      </w:r>
    </w:p>
    <w:p w14:paraId="0E3C9225" w14:textId="77777777" w:rsidR="00180662" w:rsidRDefault="00180662" w:rsidP="002F1AF7"/>
    <w:p w14:paraId="0AEEF847" w14:textId="0CB7775D" w:rsidR="002F1AF7" w:rsidRDefault="002F1AF7" w:rsidP="002F1AF7"/>
    <w:p w14:paraId="756AEDC5" w14:textId="2230873E" w:rsidR="002F1AF7" w:rsidRDefault="002F1AF7" w:rsidP="002F1AF7"/>
    <w:p w14:paraId="3AC125EC" w14:textId="1ED8A4C1" w:rsidR="002F1AF7" w:rsidRDefault="002F1AF7" w:rsidP="002F1AF7"/>
    <w:p w14:paraId="783547AB" w14:textId="4791606B" w:rsidR="002F1AF7" w:rsidRDefault="002F1AF7" w:rsidP="002F1AF7"/>
    <w:p w14:paraId="2F2CC509" w14:textId="00C70BD3" w:rsidR="0016380D" w:rsidRDefault="0016380D" w:rsidP="002F1AF7"/>
    <w:p w14:paraId="6F1D5253" w14:textId="1B1C5DA0" w:rsidR="00D1085D" w:rsidRDefault="00D1085D" w:rsidP="002F1AF7"/>
    <w:p w14:paraId="2A409207" w14:textId="505340AA" w:rsidR="00062235" w:rsidRDefault="00062235" w:rsidP="002F1AF7"/>
    <w:p w14:paraId="24E48C08" w14:textId="77777777" w:rsidR="00F533C1" w:rsidRDefault="00F533C1" w:rsidP="002F1AF7"/>
    <w:p w14:paraId="6005B163" w14:textId="45EB6FCB" w:rsidR="0047534A" w:rsidRDefault="002F1AF7" w:rsidP="002F1AF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lastRenderedPageBreak/>
        <w:t>ICP description what was the task you were performing and Screen shots that shows the successful execution of each required step of your code</w:t>
      </w:r>
    </w:p>
    <w:p w14:paraId="742C9968" w14:textId="6E0622BD" w:rsidR="002001B7" w:rsidRDefault="002001B7" w:rsidP="002F1AF7">
      <w:pPr>
        <w:rPr>
          <w:b/>
          <w:bCs/>
          <w:sz w:val="28"/>
          <w:szCs w:val="28"/>
        </w:rPr>
      </w:pPr>
    </w:p>
    <w:p w14:paraId="7C6FA584" w14:textId="77777777" w:rsidR="002001B7" w:rsidRDefault="002001B7" w:rsidP="002F1AF7">
      <w:pPr>
        <w:rPr>
          <w:b/>
          <w:bCs/>
          <w:sz w:val="28"/>
          <w:szCs w:val="28"/>
        </w:rPr>
      </w:pPr>
    </w:p>
    <w:p w14:paraId="5B5FE8C4" w14:textId="1D2B9CF2" w:rsidR="00997BB7" w:rsidRPr="002F1AF7" w:rsidRDefault="00304B83" w:rsidP="00304B8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proofErr w:type="spellStart"/>
      <w:r>
        <w:rPr>
          <w:b/>
          <w:bCs/>
          <w:sz w:val="28"/>
          <w:szCs w:val="28"/>
        </w:rPr>
        <w:t>analys</w:t>
      </w:r>
      <w:proofErr w:type="spellEnd"/>
    </w:p>
    <w:p w14:paraId="766927C0" w14:textId="64A9AFF4" w:rsidR="002F1AF7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Slightly place the pole on the black cart.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The goal is to move the black cart from side to side so that the stick does not </w:t>
      </w:r>
      <w:proofErr w:type="gramStart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fall down</w:t>
      </w:r>
      <w:proofErr w:type="gramEnd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. (Just a little wrong move and the stick will fall...)</w:t>
      </w:r>
    </w:p>
    <w:p w14:paraId="5CD01049" w14:textId="350DA8E5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68153401" w14:textId="2F215633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CartPole's</w:t>
      </w:r>
      <w:proofErr w:type="spellEnd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environment consists of four types of states and two actions.</w:t>
      </w:r>
    </w:p>
    <w:p w14:paraId="2CF4ACA2" w14:textId="418F8EFB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3B6CFBA4" w14:textId="5EFE8EDB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66BB3DF3" w14:textId="4E67C52C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Action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In </w:t>
      </w:r>
      <w:proofErr w:type="spellStart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CartPole</w:t>
      </w:r>
      <w:proofErr w:type="spellEnd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, there are two actions. And each action is numbered.</w:t>
      </w:r>
    </w:p>
    <w:p w14:paraId="7E03FCE7" w14:textId="7A0A148A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6FC2DE40" w14:textId="4F27D6BD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Status (State)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The state S of </w:t>
      </w:r>
      <w:proofErr w:type="spellStart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CartPole</w:t>
      </w:r>
      <w:proofErr w:type="spellEnd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is an array of four real values.</w:t>
      </w:r>
    </w:p>
    <w:p w14:paraId="4665E03C" w14:textId="3BAF453B" w:rsidR="00304B83" w:rsidRPr="00F533C1" w:rsidRDefault="00304B83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If one of the four status values changes by 0.0000001,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The state changes.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in other words</w:t>
      </w:r>
      <w:r w:rsidR="003F15CB" w:rsidRPr="00F533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State is infinite!</w:t>
      </w:r>
      <w:r w:rsidR="003F15CB" w:rsidRPr="00F533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It is impossible to make a Q </w:t>
      </w:r>
      <w:proofErr w:type="gramStart"/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table..</w:t>
      </w:r>
      <w:proofErr w:type="gramEnd"/>
    </w:p>
    <w:p w14:paraId="4DFFB443" w14:textId="65B34149" w:rsidR="003F15CB" w:rsidRPr="00F533C1" w:rsidRDefault="003F15CB" w:rsidP="002F1A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14:paraId="28DC6A48" w14:textId="41838386" w:rsidR="003F15CB" w:rsidRPr="00415BDA" w:rsidRDefault="003F15CB" w:rsidP="002F1AF7">
      <w:pPr>
        <w:pStyle w:val="ListParagraph"/>
        <w:rPr>
          <w:rFonts w:ascii="Helvetica" w:hAnsi="Helvetica"/>
          <w:color w:val="000000"/>
          <w:sz w:val="24"/>
          <w:szCs w:val="24"/>
          <w:shd w:val="clear" w:color="auto" w:fill="FDFDFD"/>
        </w:rPr>
      </w:pP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Reward</w:t>
      </w:r>
      <w:r w:rsidRPr="00F533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33C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+1 is compensated for each</w:t>
      </w:r>
      <w:r w:rsidRPr="00415BDA">
        <w:rPr>
          <w:rFonts w:ascii="Helvetica" w:hAnsi="Helvetica"/>
          <w:color w:val="000000"/>
          <w:sz w:val="24"/>
          <w:szCs w:val="24"/>
          <w:shd w:val="clear" w:color="auto" w:fill="FDFDFD"/>
        </w:rPr>
        <w:t xml:space="preserve"> step. The termination step is also compensated for +1.</w:t>
      </w:r>
    </w:p>
    <w:p w14:paraId="6D59849E" w14:textId="1E41928B" w:rsidR="003F15CB" w:rsidRDefault="003F15CB" w:rsidP="002F1AF7">
      <w:pPr>
        <w:pStyle w:val="ListParagraph"/>
        <w:rPr>
          <w:rFonts w:ascii="Helvetica" w:hAnsi="Helvetica"/>
          <w:color w:val="000000"/>
          <w:sz w:val="27"/>
          <w:szCs w:val="27"/>
          <w:shd w:val="clear" w:color="auto" w:fill="FDFDFD"/>
        </w:rPr>
      </w:pPr>
    </w:p>
    <w:p w14:paraId="549F9CC3" w14:textId="46C12EB2" w:rsidR="003F15CB" w:rsidRDefault="003F15CB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7C292A5E" w14:textId="524B51D5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2E8F319F" w14:textId="466F610D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39EB03B8" w14:textId="07FA7513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2E6A1B77" w14:textId="37AC7B99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6F0E6E7A" w14:textId="17B12C9E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03096B44" w14:textId="1B64B638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01AF43C3" w14:textId="3BC749E9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676B40B8" w14:textId="189EB1DB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1B19DE53" w14:textId="4A72DFBB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33FDF103" w14:textId="3013BF08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00945F91" w14:textId="5722DFFE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6FF7F474" w14:textId="166A0200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7BDB7737" w14:textId="2D79622E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24B85973" w14:textId="4F4C6958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41722345" w14:textId="1D6D9FBF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1196168A" w14:textId="77777777" w:rsidR="002001B7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261F6D3E" w14:textId="77777777" w:rsidR="002001B7" w:rsidRPr="00415BDA" w:rsidRDefault="002001B7" w:rsidP="002F1AF7">
      <w:pPr>
        <w:pStyle w:val="ListParagraph"/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</w:pPr>
    </w:p>
    <w:p w14:paraId="63458EA2" w14:textId="718504F4" w:rsidR="003F15CB" w:rsidRDefault="003F15CB" w:rsidP="002F1AF7">
      <w:pPr>
        <w:pStyle w:val="ListParagraph"/>
        <w:rPr>
          <w:rFonts w:ascii="Helvetica" w:hAnsi="Helvetica"/>
          <w:color w:val="000000"/>
          <w:sz w:val="27"/>
          <w:szCs w:val="27"/>
          <w:shd w:val="clear" w:color="auto" w:fill="FDFDFD"/>
        </w:rPr>
      </w:pPr>
      <w:r w:rsidRPr="00415BDA">
        <w:rPr>
          <w:rFonts w:ascii="Helvetica" w:hAnsi="Helvetica"/>
          <w:b/>
          <w:bCs/>
          <w:color w:val="000000"/>
          <w:sz w:val="27"/>
          <w:szCs w:val="27"/>
          <w:shd w:val="clear" w:color="auto" w:fill="FDFDFD"/>
        </w:rPr>
        <w:t>DQN modeling</w:t>
      </w:r>
      <w:r>
        <w:rPr>
          <w:rFonts w:ascii="Helvetica" w:hAnsi="Helvetica"/>
          <w:color w:val="000000"/>
          <w:sz w:val="27"/>
          <w:szCs w:val="27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The idea is simple. It is intended to predict the Q-value for the entire state with the sampled state and Q-value data. And we know that the Neural Network is </w:t>
      </w:r>
      <w:proofErr w:type="gramStart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very good</w:t>
      </w:r>
      <w:proofErr w:type="gramEnd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at forecasting!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Construct a 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four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-layer neural network as follows</w:t>
      </w:r>
    </w:p>
    <w:p w14:paraId="171BF496" w14:textId="2682E05B" w:rsidR="003F15CB" w:rsidRDefault="003F15CB" w:rsidP="002F1AF7">
      <w:pPr>
        <w:pStyle w:val="ListParagraph"/>
        <w:rPr>
          <w:rFonts w:ascii="Helvetica" w:hAnsi="Helvetica"/>
          <w:color w:val="000000"/>
          <w:sz w:val="27"/>
          <w:szCs w:val="27"/>
          <w:shd w:val="clear" w:color="auto" w:fill="FDFDFD"/>
        </w:rPr>
      </w:pPr>
    </w:p>
    <w:p w14:paraId="05E5CFF0" w14:textId="5C66EB99" w:rsidR="003F15CB" w:rsidRDefault="003F15CB" w:rsidP="002F1AF7">
      <w:pPr>
        <w:pStyle w:val="ListParagraph"/>
        <w:rPr>
          <w:rFonts w:ascii="Helvetica" w:hAnsi="Helvetica"/>
          <w:color w:val="000000"/>
          <w:sz w:val="27"/>
          <w:szCs w:val="27"/>
          <w:shd w:val="clear" w:color="auto" w:fill="FDFDFD"/>
        </w:rPr>
      </w:pPr>
    </w:p>
    <w:p w14:paraId="73693C5F" w14:textId="72FF47BF" w:rsidR="003F15CB" w:rsidRDefault="003F15CB" w:rsidP="002F1AF7">
      <w:pPr>
        <w:pStyle w:val="ListParagraph"/>
        <w:rPr>
          <w:sz w:val="24"/>
          <w:szCs w:val="24"/>
        </w:rPr>
      </w:pPr>
      <w:r>
        <w:rPr>
          <w:rFonts w:ascii="Helvetica" w:hAnsi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4F7F09E0" wp14:editId="7C81359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5383" w14:textId="2D27479B" w:rsidR="003F15CB" w:rsidRDefault="003F15CB" w:rsidP="002F1AF7">
      <w:pPr>
        <w:pStyle w:val="ListParagraph"/>
        <w:rPr>
          <w:sz w:val="24"/>
          <w:szCs w:val="24"/>
        </w:rPr>
      </w:pPr>
    </w:p>
    <w:p w14:paraId="56F2BEED" w14:textId="2BEE6C54" w:rsidR="003F15CB" w:rsidRPr="00F533C1" w:rsidRDefault="003F15CB" w:rsidP="002F1AF7">
      <w:pPr>
        <w:pStyle w:val="ListParagraph"/>
        <w:rPr>
          <w:rFonts w:cstheme="minorHAnsi"/>
          <w:sz w:val="24"/>
          <w:szCs w:val="24"/>
        </w:rPr>
      </w:pP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Modeled as </w:t>
      </w:r>
      <w:proofErr w:type="spellStart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Keras</w:t>
      </w:r>
      <w:proofErr w:type="spellEnd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(Modeling)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Hidden layer definition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Defines the number of hidden layers. We use a 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3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-hidden layer here.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Defines the number of hidden layer units. We use 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512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units, 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256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units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, 64</w:t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here.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Define an active function. We use the </w:t>
      </w:r>
      <w:proofErr w:type="spellStart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ReLU</w:t>
      </w:r>
      <w:proofErr w:type="spellEnd"/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 xml:space="preserve"> here.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output layer definition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Defines the number of output layer units. Use two units here because it is a Q-value for each action.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Define an active function. Use Linear.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Define the Loss function. Use mean squared error.</w:t>
      </w:r>
      <w:r w:rsidRPr="00F533C1">
        <w:rPr>
          <w:rFonts w:cstheme="minorHAnsi"/>
          <w:color w:val="000000"/>
          <w:sz w:val="24"/>
          <w:szCs w:val="24"/>
        </w:rPr>
        <w:br/>
      </w:r>
      <w:r w:rsidRPr="00F533C1">
        <w:rPr>
          <w:rFonts w:cstheme="minorHAnsi"/>
          <w:color w:val="000000"/>
          <w:sz w:val="24"/>
          <w:szCs w:val="24"/>
          <w:shd w:val="clear" w:color="auto" w:fill="FDFDFD"/>
        </w:rPr>
        <w:t>Define Optimizer. We use Adam here.</w:t>
      </w:r>
    </w:p>
    <w:p w14:paraId="010216FE" w14:textId="4838D1B5" w:rsidR="005F1CA6" w:rsidRPr="00304B83" w:rsidRDefault="005F1CA6" w:rsidP="00304B83"/>
    <w:p w14:paraId="182422B4" w14:textId="77777777" w:rsidR="00062235" w:rsidRDefault="00062235" w:rsidP="002D1147">
      <w:pPr>
        <w:pStyle w:val="Default"/>
      </w:pPr>
    </w:p>
    <w:p w14:paraId="3CDFDEE5" w14:textId="77777777" w:rsidR="002D1147" w:rsidRDefault="002D1147" w:rsidP="002F1AF7">
      <w:pPr>
        <w:pStyle w:val="ListParagraph"/>
        <w:rPr>
          <w:sz w:val="24"/>
          <w:szCs w:val="24"/>
        </w:rPr>
      </w:pPr>
    </w:p>
    <w:p w14:paraId="7F46E672" w14:textId="409E06B9" w:rsidR="002D1147" w:rsidRDefault="00415BDA" w:rsidP="002F1AF7">
      <w:pPr>
        <w:pStyle w:val="ListParagraph"/>
        <w:rPr>
          <w:sz w:val="24"/>
          <w:szCs w:val="24"/>
        </w:rPr>
      </w:pPr>
      <w:r>
        <w:rPr>
          <w:rFonts w:ascii="Helvetica" w:hAnsi="Helvetica"/>
          <w:noProof/>
          <w:color w:val="000000"/>
          <w:sz w:val="27"/>
          <w:szCs w:val="27"/>
          <w:shd w:val="clear" w:color="auto" w:fill="FDFDFD"/>
        </w:rPr>
        <w:lastRenderedPageBreak/>
        <w:drawing>
          <wp:inline distT="0" distB="0" distL="0" distR="0" wp14:anchorId="0974C2D9" wp14:editId="38E5EE5A">
            <wp:extent cx="5943600" cy="533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8BC2" w14:textId="03A22B51" w:rsidR="005F1CA6" w:rsidRDefault="005F1CA6" w:rsidP="002F1AF7">
      <w:pPr>
        <w:pStyle w:val="ListParagraph"/>
        <w:rPr>
          <w:sz w:val="24"/>
          <w:szCs w:val="24"/>
        </w:rPr>
      </w:pPr>
    </w:p>
    <w:p w14:paraId="2ED2FBE5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Agent (Agent)</w:t>
      </w:r>
    </w:p>
    <w:p w14:paraId="6F164114" w14:textId="35751A76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Collect data while exploring in a greedy manner.</w:t>
      </w:r>
    </w:p>
    <w:p w14:paraId="43CB81A5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967A3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Memory (Memory)</w:t>
      </w:r>
    </w:p>
    <w:p w14:paraId="4249CA1B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Data obtained from Q-Learning (</w:t>
      </w:r>
      <w:proofErr w:type="gramStart"/>
      <w:r w:rsidRPr="00F533C1">
        <w:rPr>
          <w:rFonts w:ascii="Times New Roman" w:hAnsi="Times New Roman" w:cs="Times New Roman"/>
          <w:sz w:val="24"/>
          <w:szCs w:val="24"/>
        </w:rPr>
        <w:t>st,at</w:t>
      </w:r>
      <w:proofErr w:type="gramEnd"/>
      <w:r w:rsidRPr="00F533C1">
        <w:rPr>
          <w:rFonts w:ascii="Times New Roman" w:hAnsi="Times New Roman" w:cs="Times New Roman"/>
          <w:sz w:val="24"/>
          <w:szCs w:val="24"/>
        </w:rPr>
        <w:t>,rt+1,st+1) are stored in memory deck for use in deep learning.</w:t>
      </w:r>
    </w:p>
    <w:p w14:paraId="23DB4B3F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276C5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memory=[(s</w:t>
      </w:r>
      <w:proofErr w:type="gramStart"/>
      <w:r w:rsidRPr="00F533C1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F533C1">
        <w:rPr>
          <w:rFonts w:ascii="Times New Roman" w:hAnsi="Times New Roman" w:cs="Times New Roman"/>
          <w:sz w:val="24"/>
          <w:szCs w:val="24"/>
        </w:rPr>
        <w:t>0,r1,s1),(s1,a1,r2,s2),</w:t>
      </w:r>
      <w:r w:rsidRPr="00F533C1">
        <w:rPr>
          <w:rFonts w:ascii="Cambria Math" w:hAnsi="Cambria Math" w:cs="Cambria Math"/>
          <w:sz w:val="24"/>
          <w:szCs w:val="24"/>
        </w:rPr>
        <w:t>⋯</w:t>
      </w:r>
      <w:r w:rsidRPr="00F533C1">
        <w:rPr>
          <w:rFonts w:ascii="Times New Roman" w:hAnsi="Times New Roman" w:cs="Times New Roman"/>
          <w:sz w:val="24"/>
          <w:szCs w:val="24"/>
        </w:rPr>
        <w:t>]</w:t>
      </w:r>
    </w:p>
    <w:p w14:paraId="40F336F6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05B93" w14:textId="77777777" w:rsidR="00415BDA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Replay</w:t>
      </w:r>
    </w:p>
    <w:p w14:paraId="6787D82D" w14:textId="3615F8EF" w:rsidR="005F1CA6" w:rsidRPr="00F533C1" w:rsidRDefault="00415BDA" w:rsidP="00415B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3C1">
        <w:rPr>
          <w:rFonts w:ascii="Times New Roman" w:hAnsi="Times New Roman" w:cs="Times New Roman"/>
          <w:sz w:val="24"/>
          <w:szCs w:val="24"/>
        </w:rPr>
        <w:t>At the end of one episode, data stored in memory is sampled randomly (random) and mini-batch and trained in the DQN model.</w:t>
      </w:r>
    </w:p>
    <w:p w14:paraId="4805FCA1" w14:textId="77777777" w:rsidR="00C26954" w:rsidRDefault="00C26954" w:rsidP="002F1AF7">
      <w:pPr>
        <w:pStyle w:val="ListParagraph"/>
        <w:rPr>
          <w:sz w:val="24"/>
          <w:szCs w:val="24"/>
        </w:rPr>
      </w:pPr>
    </w:p>
    <w:p w14:paraId="40EEB6C0" w14:textId="4D3EDF36" w:rsidR="005F1CA6" w:rsidRDefault="005F1CA6" w:rsidP="002F1AF7">
      <w:pPr>
        <w:pStyle w:val="ListParagraph"/>
        <w:rPr>
          <w:sz w:val="24"/>
          <w:szCs w:val="24"/>
        </w:rPr>
      </w:pPr>
    </w:p>
    <w:p w14:paraId="28DAD934" w14:textId="612845E2" w:rsidR="005F1CA6" w:rsidRDefault="005F1CA6" w:rsidP="002F1AF7">
      <w:pPr>
        <w:pStyle w:val="ListParagraph"/>
        <w:rPr>
          <w:sz w:val="24"/>
          <w:szCs w:val="24"/>
        </w:rPr>
      </w:pPr>
    </w:p>
    <w:p w14:paraId="610DDF44" w14:textId="77777777" w:rsidR="00415BDA" w:rsidRDefault="00415BDA" w:rsidP="002F1AF7">
      <w:pPr>
        <w:pStyle w:val="ListParagraph"/>
        <w:rPr>
          <w:sz w:val="24"/>
          <w:szCs w:val="24"/>
        </w:rPr>
      </w:pPr>
    </w:p>
    <w:p w14:paraId="731DC8C5" w14:textId="1E5C0DD2" w:rsidR="00C26954" w:rsidRPr="00C26954" w:rsidRDefault="00C26954" w:rsidP="00C2695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Visualize the result</w:t>
      </w:r>
    </w:p>
    <w:p w14:paraId="099A8B34" w14:textId="08DAFCC5" w:rsidR="005F1CA6" w:rsidRDefault="005F1CA6" w:rsidP="002F1AF7">
      <w:pPr>
        <w:pStyle w:val="ListParagraph"/>
        <w:rPr>
          <w:sz w:val="24"/>
          <w:szCs w:val="24"/>
        </w:rPr>
      </w:pPr>
    </w:p>
    <w:p w14:paraId="541FD1DB" w14:textId="67996FB6" w:rsidR="005F1CA6" w:rsidRDefault="00415BDA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BE648" wp14:editId="43F4C170">
            <wp:extent cx="5934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98E0" w14:textId="608B6D2A" w:rsidR="00415BDA" w:rsidRDefault="00415BDA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8B6C6F" wp14:editId="252A3DA3">
            <wp:extent cx="59340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FF9F" w14:textId="18FB817D" w:rsidR="00893958" w:rsidRPr="00F533C1" w:rsidRDefault="002001B7" w:rsidP="00415BDA">
      <w:pPr>
        <w:rPr>
          <w:rFonts w:cstheme="minorHAnsi"/>
        </w:rPr>
      </w:pPr>
      <w:r>
        <w:rPr>
          <w:rFonts w:cstheme="minorHAnsi"/>
        </w:rPr>
        <w:tab/>
      </w:r>
    </w:p>
    <w:p w14:paraId="6CF40963" w14:textId="6918FE64" w:rsidR="00893958" w:rsidRPr="00F533C1" w:rsidRDefault="00893958" w:rsidP="00893958">
      <w:pPr>
        <w:pStyle w:val="ListParagraph"/>
        <w:ind w:left="1080"/>
        <w:rPr>
          <w:rFonts w:cstheme="minorHAnsi"/>
          <w:sz w:val="24"/>
          <w:szCs w:val="24"/>
        </w:rPr>
      </w:pPr>
    </w:p>
    <w:p w14:paraId="55CB9C70" w14:textId="03A35242" w:rsidR="00F533C1" w:rsidRDefault="00F533C1" w:rsidP="00F533C1">
      <w:pPr>
        <w:pStyle w:val="ListParagraph"/>
        <w:ind w:left="1080"/>
        <w:rPr>
          <w:rFonts w:cstheme="minorHAnsi"/>
          <w:sz w:val="24"/>
          <w:szCs w:val="24"/>
        </w:rPr>
      </w:pPr>
      <w:r w:rsidRPr="00F533C1">
        <w:rPr>
          <w:rFonts w:cstheme="minorHAnsi"/>
          <w:sz w:val="24"/>
          <w:szCs w:val="24"/>
        </w:rPr>
        <w:t xml:space="preserve">Use stored models to predict optimal Q-value and action in any state. </w:t>
      </w:r>
      <w:proofErr w:type="gramStart"/>
      <w:r w:rsidRPr="00F533C1">
        <w:rPr>
          <w:rFonts w:cstheme="minorHAnsi"/>
          <w:sz w:val="24"/>
          <w:szCs w:val="24"/>
        </w:rPr>
        <w:t>Let's</w:t>
      </w:r>
      <w:proofErr w:type="gramEnd"/>
      <w:r w:rsidRPr="00F533C1">
        <w:rPr>
          <w:rFonts w:cstheme="minorHAnsi"/>
          <w:sz w:val="24"/>
          <w:szCs w:val="24"/>
        </w:rPr>
        <w:t xml:space="preserve"> save </w:t>
      </w:r>
      <w:proofErr w:type="spellStart"/>
      <w:r w:rsidRPr="00F533C1">
        <w:rPr>
          <w:rFonts w:cstheme="minorHAnsi"/>
          <w:sz w:val="24"/>
          <w:szCs w:val="24"/>
        </w:rPr>
        <w:t>CartPole's</w:t>
      </w:r>
      <w:proofErr w:type="spellEnd"/>
      <w:r w:rsidRPr="00F533C1">
        <w:rPr>
          <w:rFonts w:cstheme="minorHAnsi"/>
          <w:sz w:val="24"/>
          <w:szCs w:val="24"/>
        </w:rPr>
        <w:t xml:space="preserve"> movements as a video to see if they work well</w:t>
      </w:r>
      <w:r w:rsidR="002001B7">
        <w:rPr>
          <w:rFonts w:cstheme="minorHAnsi"/>
          <w:sz w:val="24"/>
          <w:szCs w:val="24"/>
        </w:rPr>
        <w:t>.</w:t>
      </w:r>
    </w:p>
    <w:p w14:paraId="2B976A25" w14:textId="6ACFE1CF" w:rsidR="002001B7" w:rsidRPr="00F533C1" w:rsidRDefault="002001B7" w:rsidP="00F533C1">
      <w:pPr>
        <w:pStyle w:val="ListParagraph"/>
        <w:ind w:left="1080"/>
        <w:rPr>
          <w:rFonts w:cstheme="minorHAnsi"/>
          <w:sz w:val="24"/>
          <w:szCs w:val="24"/>
        </w:rPr>
      </w:pPr>
      <w:r w:rsidRPr="00F533C1">
        <w:rPr>
          <w:rFonts w:cstheme="minorHAnsi"/>
          <w:sz w:val="24"/>
          <w:szCs w:val="24"/>
        </w:rPr>
        <w:t xml:space="preserve">Code for storing learned </w:t>
      </w:r>
      <w:proofErr w:type="spellStart"/>
      <w:r w:rsidRPr="00F533C1">
        <w:rPr>
          <w:rFonts w:cstheme="minorHAnsi"/>
          <w:sz w:val="24"/>
          <w:szCs w:val="24"/>
        </w:rPr>
        <w:t>CartPole</w:t>
      </w:r>
      <w:proofErr w:type="spellEnd"/>
      <w:r w:rsidRPr="00F533C1">
        <w:rPr>
          <w:rFonts w:cstheme="minorHAnsi"/>
          <w:sz w:val="24"/>
          <w:szCs w:val="24"/>
        </w:rPr>
        <w:t xml:space="preserve"> tricks on video</w:t>
      </w:r>
    </w:p>
    <w:p w14:paraId="7EE44407" w14:textId="08ED7704" w:rsidR="00893958" w:rsidRPr="00F533C1" w:rsidRDefault="00F533C1" w:rsidP="00F533C1">
      <w:pPr>
        <w:pStyle w:val="ListParagraph"/>
        <w:ind w:left="1080"/>
        <w:rPr>
          <w:rFonts w:cstheme="minorHAnsi"/>
          <w:sz w:val="24"/>
          <w:szCs w:val="24"/>
        </w:rPr>
      </w:pPr>
      <w:r w:rsidRPr="00F533C1">
        <w:rPr>
          <w:rFonts w:cstheme="minorHAnsi"/>
          <w:sz w:val="24"/>
          <w:szCs w:val="24"/>
        </w:rPr>
        <w:t>.</w:t>
      </w:r>
    </w:p>
    <w:p w14:paraId="6523779E" w14:textId="77777777" w:rsidR="00893958" w:rsidRPr="00893958" w:rsidRDefault="00893958" w:rsidP="00893958">
      <w:pPr>
        <w:pStyle w:val="ListParagraph"/>
        <w:ind w:left="1080"/>
        <w:rPr>
          <w:sz w:val="24"/>
          <w:szCs w:val="24"/>
        </w:rPr>
      </w:pPr>
    </w:p>
    <w:p w14:paraId="33415942" w14:textId="7D0A2EC4" w:rsidR="009C1260" w:rsidRDefault="009C1260" w:rsidP="002F1AF7">
      <w:pPr>
        <w:pStyle w:val="ListParagraph"/>
        <w:rPr>
          <w:sz w:val="24"/>
          <w:szCs w:val="24"/>
        </w:rPr>
      </w:pPr>
    </w:p>
    <w:p w14:paraId="32FA2D36" w14:textId="149CBDFA" w:rsidR="009C1260" w:rsidRDefault="009C1260" w:rsidP="002F1AF7">
      <w:pPr>
        <w:pStyle w:val="ListParagraph"/>
        <w:rPr>
          <w:sz w:val="24"/>
          <w:szCs w:val="24"/>
        </w:rPr>
      </w:pPr>
    </w:p>
    <w:p w14:paraId="38AD3A5D" w14:textId="626D98CD" w:rsidR="005F1CA6" w:rsidRPr="00415BDA" w:rsidRDefault="005F1CA6" w:rsidP="00415BDA">
      <w:pPr>
        <w:rPr>
          <w:b/>
          <w:bCs/>
        </w:rPr>
      </w:pPr>
    </w:p>
    <w:p w14:paraId="0CE3A211" w14:textId="79992D20" w:rsidR="003D11E5" w:rsidRDefault="003D11E5" w:rsidP="0047534A">
      <w:pPr>
        <w:rPr>
          <w:b/>
          <w:bCs/>
        </w:rPr>
      </w:pPr>
    </w:p>
    <w:p w14:paraId="735AC523" w14:textId="1B968F3F" w:rsidR="003744E2" w:rsidRDefault="003744E2" w:rsidP="003744E2">
      <w:pPr>
        <w:pStyle w:val="Heading1"/>
      </w:pPr>
      <w:r>
        <w:t>Conclusion:</w:t>
      </w:r>
    </w:p>
    <w:p w14:paraId="2F9B0AB9" w14:textId="78622592" w:rsidR="003744E2" w:rsidRDefault="00F533C1" w:rsidP="003744E2">
      <w:pPr>
        <w:pStyle w:val="Heading1"/>
      </w:pPr>
      <w:r>
        <w:t xml:space="preserve">This ICP shows that cartpole model can be implemented with gym and </w:t>
      </w:r>
      <w:proofErr w:type="spellStart"/>
      <w:r>
        <w:t>keras</w:t>
      </w:r>
      <w:proofErr w:type="spellEnd"/>
      <w:r>
        <w:t xml:space="preserve"> module. Instead of using Q table in the class, We use Deep Q learning  because unlike taxi in here state is infinite, we can not hold every state value into table so we have no choice but to use deep q learning. We used a neural network and predict a Q value here. And as You can see the visualization result, the overall result is quite good.</w:t>
      </w:r>
    </w:p>
    <w:p w14:paraId="33DC0C32" w14:textId="719E5B92" w:rsidR="00057A03" w:rsidRPr="00BF0025" w:rsidRDefault="00057A03" w:rsidP="00BF0025">
      <w:pPr>
        <w:rPr>
          <w:b/>
          <w:bCs/>
        </w:rPr>
      </w:pPr>
    </w:p>
    <w:p w14:paraId="652385B2" w14:textId="7A9988D4" w:rsidR="00057A03" w:rsidRDefault="00057A03" w:rsidP="00057A03">
      <w:pPr>
        <w:pStyle w:val="Heading1"/>
      </w:pPr>
      <w:proofErr w:type="gramStart"/>
      <w:r>
        <w:t>Challenges  that</w:t>
      </w:r>
      <w:proofErr w:type="gramEnd"/>
      <w:r>
        <w:t xml:space="preserve"> I faced:</w:t>
      </w:r>
    </w:p>
    <w:p w14:paraId="32EF5613" w14:textId="32801259" w:rsidR="00057A03" w:rsidRDefault="00057A03" w:rsidP="00057A03">
      <w:r>
        <w:t>The most difficult challenge that I faced was</w:t>
      </w:r>
      <w:r w:rsidR="00062235">
        <w:t xml:space="preserve"> to implement </w:t>
      </w:r>
      <w:r w:rsidR="00F533C1">
        <w:t xml:space="preserve">deep q learning process with code. </w:t>
      </w:r>
      <w:proofErr w:type="gramStart"/>
      <w:r w:rsidR="00F533C1">
        <w:t>So</w:t>
      </w:r>
      <w:proofErr w:type="gramEnd"/>
      <w:r w:rsidR="00F533C1">
        <w:t xml:space="preserve"> I get some help from the other people’s work </w:t>
      </w:r>
    </w:p>
    <w:p w14:paraId="4E5F37B8" w14:textId="35E97938" w:rsidR="009562AD" w:rsidRDefault="009562AD" w:rsidP="00057A03"/>
    <w:p w14:paraId="04862528" w14:textId="50A95FA2" w:rsidR="00D709D2" w:rsidRDefault="009562AD" w:rsidP="00D709D2">
      <w:pPr>
        <w:pStyle w:val="Heading1"/>
      </w:pPr>
      <w:r>
        <w:t>Video lin</w:t>
      </w:r>
      <w:r w:rsidR="00D709D2">
        <w:t>k</w:t>
      </w:r>
    </w:p>
    <w:p w14:paraId="5DCDC1FA" w14:textId="39B42B83" w:rsidR="009562AD" w:rsidRDefault="002001B7" w:rsidP="009562AD">
      <w:hyperlink r:id="rId15" w:history="1">
        <w:r w:rsidRPr="002001B7">
          <w:rPr>
            <w:rStyle w:val="Hyperlink"/>
          </w:rPr>
          <w:t>https://www.youtube.com/watch?v=c0DqDb-yoVk</w:t>
        </w:r>
      </w:hyperlink>
    </w:p>
    <w:p w14:paraId="141FFEB3" w14:textId="4091E57C" w:rsidR="00057A03" w:rsidRPr="003D11E5" w:rsidRDefault="00057A03" w:rsidP="003D11E5">
      <w:pPr>
        <w:pStyle w:val="Heading1"/>
      </w:pPr>
    </w:p>
    <w:sectPr w:rsidR="00057A03" w:rsidRPr="003D11E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97935" w14:textId="77777777" w:rsidR="00751BA2" w:rsidRDefault="00751BA2" w:rsidP="00524988">
      <w:pPr>
        <w:spacing w:after="0" w:line="240" w:lineRule="auto"/>
      </w:pPr>
      <w:r>
        <w:separator/>
      </w:r>
    </w:p>
  </w:endnote>
  <w:endnote w:type="continuationSeparator" w:id="0">
    <w:p w14:paraId="6EA44C96" w14:textId="77777777" w:rsidR="00751BA2" w:rsidRDefault="00751BA2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5B86" w14:textId="77777777" w:rsidR="00751BA2" w:rsidRDefault="00751BA2" w:rsidP="00524988">
      <w:pPr>
        <w:spacing w:after="0" w:line="240" w:lineRule="auto"/>
      </w:pPr>
      <w:r>
        <w:separator/>
      </w:r>
    </w:p>
  </w:footnote>
  <w:footnote w:type="continuationSeparator" w:id="0">
    <w:p w14:paraId="4F7E51E9" w14:textId="77777777" w:rsidR="00751BA2" w:rsidRDefault="00751BA2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1D9737"/>
    <w:multiLevelType w:val="hybridMultilevel"/>
    <w:tmpl w:val="3C508A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B44E04"/>
    <w:multiLevelType w:val="hybridMultilevel"/>
    <w:tmpl w:val="DA48AF22"/>
    <w:lvl w:ilvl="0" w:tplc="E63AEC60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33024"/>
    <w:multiLevelType w:val="hybridMultilevel"/>
    <w:tmpl w:val="A9D6FC40"/>
    <w:lvl w:ilvl="0" w:tplc="922E9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6DF9"/>
    <w:multiLevelType w:val="hybridMultilevel"/>
    <w:tmpl w:val="9A32EDD6"/>
    <w:lvl w:ilvl="0" w:tplc="A568F0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691E"/>
    <w:multiLevelType w:val="hybridMultilevel"/>
    <w:tmpl w:val="EDD46E30"/>
    <w:lvl w:ilvl="0" w:tplc="F6DA9EF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/>
        <w:color w:val="41414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DC7B8C"/>
    <w:multiLevelType w:val="hybridMultilevel"/>
    <w:tmpl w:val="026E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72B5D"/>
    <w:multiLevelType w:val="hybridMultilevel"/>
    <w:tmpl w:val="19EC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94D8F"/>
    <w:multiLevelType w:val="hybridMultilevel"/>
    <w:tmpl w:val="7BF8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43E8C"/>
    <w:rsid w:val="00044941"/>
    <w:rsid w:val="00052839"/>
    <w:rsid w:val="00057A03"/>
    <w:rsid w:val="00062235"/>
    <w:rsid w:val="00076856"/>
    <w:rsid w:val="00097C80"/>
    <w:rsid w:val="000C3429"/>
    <w:rsid w:val="000E1E9C"/>
    <w:rsid w:val="0012424D"/>
    <w:rsid w:val="00151A42"/>
    <w:rsid w:val="00160CF9"/>
    <w:rsid w:val="0016380D"/>
    <w:rsid w:val="00180662"/>
    <w:rsid w:val="001E3ADA"/>
    <w:rsid w:val="002001B7"/>
    <w:rsid w:val="002261A4"/>
    <w:rsid w:val="0025032C"/>
    <w:rsid w:val="002512F0"/>
    <w:rsid w:val="002A7303"/>
    <w:rsid w:val="002D1147"/>
    <w:rsid w:val="002D6592"/>
    <w:rsid w:val="002F1AF7"/>
    <w:rsid w:val="002F1EA7"/>
    <w:rsid w:val="002F2FC9"/>
    <w:rsid w:val="00304B83"/>
    <w:rsid w:val="00314B73"/>
    <w:rsid w:val="003169C1"/>
    <w:rsid w:val="003744E2"/>
    <w:rsid w:val="003D11E5"/>
    <w:rsid w:val="003F15CB"/>
    <w:rsid w:val="00402602"/>
    <w:rsid w:val="00415BDA"/>
    <w:rsid w:val="00432A3E"/>
    <w:rsid w:val="0043373E"/>
    <w:rsid w:val="0047534A"/>
    <w:rsid w:val="00481FAD"/>
    <w:rsid w:val="00483FFD"/>
    <w:rsid w:val="00493441"/>
    <w:rsid w:val="004E7A36"/>
    <w:rsid w:val="004F6A53"/>
    <w:rsid w:val="005244D5"/>
    <w:rsid w:val="00524988"/>
    <w:rsid w:val="00545E90"/>
    <w:rsid w:val="00563FE4"/>
    <w:rsid w:val="005733DE"/>
    <w:rsid w:val="00575138"/>
    <w:rsid w:val="00575C9D"/>
    <w:rsid w:val="005854E9"/>
    <w:rsid w:val="005F1CA6"/>
    <w:rsid w:val="00635D86"/>
    <w:rsid w:val="007069B4"/>
    <w:rsid w:val="0071473A"/>
    <w:rsid w:val="00751BA2"/>
    <w:rsid w:val="00783197"/>
    <w:rsid w:val="007F5FA6"/>
    <w:rsid w:val="00846E26"/>
    <w:rsid w:val="008516DE"/>
    <w:rsid w:val="00861E00"/>
    <w:rsid w:val="00874AA1"/>
    <w:rsid w:val="00893958"/>
    <w:rsid w:val="008976CB"/>
    <w:rsid w:val="00943119"/>
    <w:rsid w:val="009562AD"/>
    <w:rsid w:val="00997BB7"/>
    <w:rsid w:val="009C1260"/>
    <w:rsid w:val="00A10051"/>
    <w:rsid w:val="00A20D97"/>
    <w:rsid w:val="00A55AA0"/>
    <w:rsid w:val="00A60778"/>
    <w:rsid w:val="00A75948"/>
    <w:rsid w:val="00AA1531"/>
    <w:rsid w:val="00B151F0"/>
    <w:rsid w:val="00B4777C"/>
    <w:rsid w:val="00B50643"/>
    <w:rsid w:val="00BE4B7B"/>
    <w:rsid w:val="00BF0025"/>
    <w:rsid w:val="00C2659A"/>
    <w:rsid w:val="00C26954"/>
    <w:rsid w:val="00C86BDC"/>
    <w:rsid w:val="00CA2DEE"/>
    <w:rsid w:val="00CE2F73"/>
    <w:rsid w:val="00CF32E2"/>
    <w:rsid w:val="00D1085D"/>
    <w:rsid w:val="00D3337F"/>
    <w:rsid w:val="00D709D2"/>
    <w:rsid w:val="00D71F42"/>
    <w:rsid w:val="00E17620"/>
    <w:rsid w:val="00E862B4"/>
    <w:rsid w:val="00F533C1"/>
    <w:rsid w:val="00F5537E"/>
    <w:rsid w:val="00F8484A"/>
    <w:rsid w:val="00FA6F20"/>
    <w:rsid w:val="00FD28CF"/>
    <w:rsid w:val="00FD5776"/>
    <w:rsid w:val="00FE306E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0C08"/>
  <w15:chartTrackingRefBased/>
  <w15:docId w15:val="{BDED9A1B-CC99-469A-9E80-80E9368E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E1E9C"/>
    <w:pPr>
      <w:spacing w:line="256" w:lineRule="auto"/>
      <w:ind w:left="720"/>
      <w:contextualSpacing/>
    </w:pPr>
    <w:rPr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F1AF7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56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051"/>
    <w:rPr>
      <w:color w:val="954F72" w:themeColor="followedHyperlink"/>
      <w:u w:val="single"/>
    </w:rPr>
  </w:style>
  <w:style w:type="paragraph" w:customStyle="1" w:styleId="Default">
    <w:name w:val="Default"/>
    <w:rsid w:val="0031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C2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c0DqDb-yoVk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k3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FD36FE7E0149049EFEC24C841E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A2D-09D4-4340-9C6F-1FBBB74615AE}"/>
      </w:docPartPr>
      <w:docPartBody>
        <w:p w:rsidR="008B3083" w:rsidRDefault="00DE3957" w:rsidP="00DE3957">
          <w:pPr>
            <w:pStyle w:val="17FD36FE7E0149049EFEC24C841EAFBA"/>
          </w:pPr>
          <w:r w:rsidRPr="00874AA1">
            <w:t>Project Overview:</w:t>
          </w:r>
        </w:p>
      </w:docPartBody>
    </w:docPart>
    <w:docPart>
      <w:docPartPr>
        <w:name w:val="B620F755FCA54B15A9D90ECB24F2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E7C0-81D3-4A4C-A26F-CD964F02A806}"/>
      </w:docPartPr>
      <w:docPartBody>
        <w:p w:rsidR="008B3083" w:rsidRDefault="00DE3957" w:rsidP="00DE3957">
          <w:pPr>
            <w:pStyle w:val="B620F755FCA54B15A9D90ECB24F2F57A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E"/>
    <w:rsid w:val="0012537E"/>
    <w:rsid w:val="001A1931"/>
    <w:rsid w:val="002C17C4"/>
    <w:rsid w:val="005216E9"/>
    <w:rsid w:val="008B3083"/>
    <w:rsid w:val="00A93D0C"/>
    <w:rsid w:val="00B23CF3"/>
    <w:rsid w:val="00CB2777"/>
    <w:rsid w:val="00DE3957"/>
    <w:rsid w:val="00E17079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D36FE7E0149049EFEC24C841EAFBA">
    <w:name w:val="17FD36FE7E0149049EFEC24C841EAFBA"/>
    <w:rsid w:val="00DE3957"/>
  </w:style>
  <w:style w:type="paragraph" w:customStyle="1" w:styleId="B620F755FCA54B15A9D90ECB24F2F57A">
    <w:name w:val="B620F755FCA54B15A9D90ECB24F2F57A"/>
    <w:rsid w:val="00DE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81D968-40F5-4734-818A-72FA4B153B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</dc:creator>
  <cp:keywords/>
  <dc:description/>
  <cp:lastModifiedBy>sjk378@gmail.com</cp:lastModifiedBy>
  <cp:revision>2</cp:revision>
  <dcterms:created xsi:type="dcterms:W3CDTF">2020-11-04T05:54:00Z</dcterms:created>
  <dcterms:modified xsi:type="dcterms:W3CDTF">2020-11-04T05:54:00Z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