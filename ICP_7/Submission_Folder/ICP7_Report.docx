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CD1A" w14:textId="77777777" w:rsidR="000E1E9C" w:rsidRDefault="000E1E9C" w:rsidP="000E1E9C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0968809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1FBFF6E6" w14:textId="47F286F0" w:rsidR="002F1AF7" w:rsidRDefault="000E1E9C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In Class Programming –</w:t>
      </w:r>
      <w:proofErr w:type="gramStart"/>
      <w:r w:rsidR="0016380D">
        <w:rPr>
          <w:rFonts w:ascii="Calibri,Bold" w:hAnsi="Calibri,Bold" w:cs="Calibri,Bold"/>
          <w:b/>
          <w:bCs/>
          <w:color w:val="000000"/>
          <w:lang w:val="en-IN"/>
        </w:rPr>
        <w:t>7</w:t>
      </w:r>
      <w:r>
        <w:rPr>
          <w:rFonts w:ascii="Calibri,Bold" w:hAnsi="Calibri,Bold" w:cs="Calibri,Bold"/>
          <w:b/>
          <w:bCs/>
          <w:color w:val="000000"/>
          <w:lang w:val="en-IN"/>
        </w:rPr>
        <w:t xml:space="preserve">  Report</w:t>
      </w:r>
      <w:proofErr w:type="gramEnd"/>
    </w:p>
    <w:p w14:paraId="52BE1A36" w14:textId="55E07A48" w:rsidR="002F1AF7" w:rsidRDefault="002F1AF7" w:rsidP="002F1AF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  <w:r>
        <w:rPr>
          <w:rFonts w:ascii="Calibri,Bold" w:hAnsi="Calibri,Bold" w:cs="Calibri,Bold"/>
          <w:b/>
          <w:bCs/>
          <w:color w:val="000000"/>
          <w:lang w:val="en-IN"/>
        </w:rPr>
        <w:t>(</w:t>
      </w:r>
      <w:proofErr w:type="spellStart"/>
      <w:r>
        <w:rPr>
          <w:rFonts w:ascii="Calibri,Bold" w:hAnsi="Calibri,Bold" w:cs="Calibri,Bold"/>
          <w:b/>
          <w:bCs/>
          <w:color w:val="000000"/>
          <w:lang w:val="en-IN"/>
        </w:rPr>
        <w:t>Jongkook</w:t>
      </w:r>
      <w:proofErr w:type="spellEnd"/>
      <w:r>
        <w:rPr>
          <w:rFonts w:ascii="Calibri,Bold" w:hAnsi="Calibri,Bold" w:cs="Calibri,Bold"/>
          <w:b/>
          <w:bCs/>
          <w:color w:val="000000"/>
          <w:lang w:val="en-IN"/>
        </w:rPr>
        <w:t xml:space="preserve"> Son)</w:t>
      </w:r>
    </w:p>
    <w:p w14:paraId="0E25CFA7" w14:textId="6AC03936" w:rsidR="002F1AF7" w:rsidRDefault="002F1AF7" w:rsidP="000E1E9C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lang w:val="en-IN"/>
        </w:rPr>
      </w:pPr>
    </w:p>
    <w:p w14:paraId="712CABDE" w14:textId="09BE77D3" w:rsidR="00076856" w:rsidRPr="00874AA1" w:rsidRDefault="00076856" w:rsidP="00874AA1">
      <w:pPr>
        <w:pStyle w:val="Title"/>
      </w:pPr>
    </w:p>
    <w:p w14:paraId="3B3F1636" w14:textId="75AB2F6C" w:rsidR="0016380D" w:rsidRDefault="00FD5776" w:rsidP="0016380D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17FD36FE7E0149049EFEC24C841EAFBA"/>
          </w:placeholder>
          <w:temporary/>
          <w:showingPlcHdr/>
          <w15:appearance w15:val="hidden"/>
        </w:sdtPr>
        <w:sdtEndPr/>
        <w:sdtContent>
          <w:r w:rsidR="00A20D97" w:rsidRPr="00874AA1">
            <w:t>Project Overview:</w:t>
          </w:r>
        </w:sdtContent>
      </w:sdt>
    </w:p>
    <w:p w14:paraId="671F3E33" w14:textId="4B66BB0E" w:rsidR="00314B73" w:rsidRPr="0016380D" w:rsidRDefault="0016380D" w:rsidP="0016380D">
      <w:pPr>
        <w:pStyle w:val="Default"/>
        <w:rPr>
          <w:b/>
          <w:bCs/>
          <w:sz w:val="22"/>
          <w:szCs w:val="22"/>
        </w:rPr>
      </w:pPr>
      <w:r w:rsidRPr="0016380D">
        <w:rPr>
          <w:b/>
          <w:bCs/>
          <w:sz w:val="22"/>
          <w:szCs w:val="22"/>
        </w:rPr>
        <w:t xml:space="preserve">Use a different data and use the model provided in ICP7 to perform clustering. You must try 5 different number of clusters (for example </w:t>
      </w:r>
      <w:proofErr w:type="spellStart"/>
      <w:r w:rsidRPr="0016380D">
        <w:rPr>
          <w:b/>
          <w:bCs/>
          <w:sz w:val="22"/>
          <w:szCs w:val="22"/>
        </w:rPr>
        <w:t>n_clusters</w:t>
      </w:r>
      <w:proofErr w:type="spellEnd"/>
      <w:r w:rsidRPr="0016380D">
        <w:rPr>
          <w:b/>
          <w:bCs/>
          <w:sz w:val="22"/>
          <w:szCs w:val="22"/>
        </w:rPr>
        <w:t xml:space="preserve">= 5 or </w:t>
      </w:r>
      <w:proofErr w:type="spellStart"/>
      <w:r w:rsidRPr="0016380D">
        <w:rPr>
          <w:b/>
          <w:bCs/>
          <w:sz w:val="22"/>
          <w:szCs w:val="22"/>
        </w:rPr>
        <w:t>n_clusters</w:t>
      </w:r>
      <w:proofErr w:type="spellEnd"/>
      <w:r w:rsidRPr="0016380D">
        <w:rPr>
          <w:b/>
          <w:bCs/>
          <w:sz w:val="22"/>
          <w:szCs w:val="22"/>
        </w:rPr>
        <w:t xml:space="preserve">=6,7,8,or 9 </w:t>
      </w:r>
      <w:proofErr w:type="spellStart"/>
      <w:r w:rsidRPr="0016380D">
        <w:rPr>
          <w:b/>
          <w:bCs/>
          <w:sz w:val="22"/>
          <w:szCs w:val="22"/>
        </w:rPr>
        <w:t>etc</w:t>
      </w:r>
      <w:proofErr w:type="spellEnd"/>
      <w:r w:rsidRPr="0016380D">
        <w:rPr>
          <w:b/>
          <w:bCs/>
          <w:sz w:val="22"/>
          <w:szCs w:val="22"/>
        </w:rPr>
        <w:t>) based on elbow curve and for each cluster visualize the clustering results and report your findings in detail.</w:t>
      </w:r>
    </w:p>
    <w:p w14:paraId="1F59999C" w14:textId="77777777" w:rsidR="0016380D" w:rsidRPr="00874AA1" w:rsidRDefault="0016380D" w:rsidP="0016380D">
      <w:pPr>
        <w:pStyle w:val="Default"/>
      </w:pPr>
    </w:p>
    <w:p w14:paraId="084FB223" w14:textId="270E8DDE" w:rsidR="0016380D" w:rsidRPr="0016380D" w:rsidRDefault="00FD5776" w:rsidP="0016380D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B620F755FCA54B15A9D90ECB24F2F57A"/>
          </w:placeholder>
          <w:temporary/>
          <w:showingPlcHdr/>
          <w15:appearance w15:val="hidden"/>
        </w:sdtPr>
        <w:sdtEndPr/>
        <w:sdtContent>
          <w:r w:rsidR="00A20D97" w:rsidRPr="00874AA1">
            <w:t>Requirements/Task(s):</w:t>
          </w:r>
        </w:sdtContent>
      </w:sdt>
    </w:p>
    <w:p w14:paraId="74718D21" w14:textId="77777777" w:rsidR="0016380D" w:rsidRPr="0016380D" w:rsidRDefault="0016380D" w:rsidP="0016380D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2"/>
          <w:szCs w:val="22"/>
        </w:rPr>
      </w:pPr>
      <w:r w:rsidRPr="0016380D">
        <w:rPr>
          <w:rFonts w:ascii="Calibri" w:hAnsi="Calibri" w:cs="Calibri"/>
          <w:color w:val="000000"/>
          <w:sz w:val="22"/>
          <w:szCs w:val="22"/>
        </w:rPr>
        <w:t xml:space="preserve">1) Successfully </w:t>
      </w:r>
      <w:bookmarkStart w:id="1" w:name="_Hlk53365125"/>
      <w:r w:rsidRPr="0016380D">
        <w:rPr>
          <w:rFonts w:ascii="Calibri" w:hAnsi="Calibri" w:cs="Calibri"/>
          <w:color w:val="000000"/>
          <w:sz w:val="22"/>
          <w:szCs w:val="22"/>
        </w:rPr>
        <w:t xml:space="preserve">executing the code and trying 5 different number of clusters based on elbow curve and visualizing those clusters </w:t>
      </w:r>
      <w:bookmarkEnd w:id="1"/>
      <w:r w:rsidRPr="0016380D">
        <w:rPr>
          <w:rFonts w:ascii="Calibri" w:hAnsi="Calibri" w:cs="Calibri"/>
          <w:color w:val="000000"/>
          <w:sz w:val="22"/>
          <w:szCs w:val="22"/>
        </w:rPr>
        <w:t xml:space="preserve">using python plotting libraries (75 points) </w:t>
      </w:r>
    </w:p>
    <w:p w14:paraId="43400F78" w14:textId="77777777" w:rsidR="0016380D" w:rsidRPr="0016380D" w:rsidRDefault="0016380D" w:rsidP="0016380D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2"/>
          <w:szCs w:val="22"/>
        </w:rPr>
      </w:pPr>
      <w:r w:rsidRPr="0016380D">
        <w:rPr>
          <w:rFonts w:ascii="Calibri" w:hAnsi="Calibri" w:cs="Calibri"/>
          <w:color w:val="000000"/>
          <w:sz w:val="22"/>
          <w:szCs w:val="22"/>
        </w:rPr>
        <w:t xml:space="preserve">2) Using a new and good dataset (5 points) </w:t>
      </w:r>
    </w:p>
    <w:p w14:paraId="0B9E3867" w14:textId="77777777" w:rsidR="0016380D" w:rsidRPr="0016380D" w:rsidRDefault="0016380D" w:rsidP="0016380D">
      <w:p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  <w:sz w:val="22"/>
          <w:szCs w:val="22"/>
        </w:rPr>
      </w:pPr>
      <w:r w:rsidRPr="0016380D">
        <w:rPr>
          <w:rFonts w:ascii="Calibri" w:hAnsi="Calibri" w:cs="Calibri"/>
          <w:color w:val="000000"/>
          <w:sz w:val="22"/>
          <w:szCs w:val="22"/>
        </w:rPr>
        <w:t xml:space="preserve">3) overall code quality (10 points) </w:t>
      </w:r>
    </w:p>
    <w:p w14:paraId="4FE677AC" w14:textId="77777777" w:rsidR="0016380D" w:rsidRPr="0016380D" w:rsidRDefault="0016380D" w:rsidP="001638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6380D">
        <w:rPr>
          <w:rFonts w:ascii="Calibri" w:hAnsi="Calibri" w:cs="Calibri"/>
          <w:color w:val="000000"/>
          <w:sz w:val="22"/>
          <w:szCs w:val="22"/>
        </w:rPr>
        <w:t xml:space="preserve">4) Pdf Report quality, video explanation (10 points) </w:t>
      </w:r>
    </w:p>
    <w:p w14:paraId="22221295" w14:textId="77777777" w:rsidR="00A20D97" w:rsidRPr="00FA5894" w:rsidRDefault="00A20D97" w:rsidP="00A20D9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eastAsia="ko-KR"/>
        </w:rPr>
      </w:pPr>
    </w:p>
    <w:p w14:paraId="102FA1A4" w14:textId="77777777" w:rsidR="00A20D97" w:rsidRDefault="00A20D97" w:rsidP="00A20D97"/>
    <w:p w14:paraId="0E58DD4F" w14:textId="77777777" w:rsidR="00A20D97" w:rsidRPr="002F1AF7" w:rsidRDefault="00A20D97" w:rsidP="00A20D9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t>What I learned in ICP:</w:t>
      </w:r>
    </w:p>
    <w:p w14:paraId="022ED32E" w14:textId="126D28E8" w:rsidR="00A20D97" w:rsidRDefault="00A20D97" w:rsidP="00A20D97">
      <w:r w:rsidRPr="00180662">
        <w:t xml:space="preserve">I could have learned </w:t>
      </w:r>
      <w:r w:rsidR="00861E00">
        <w:t xml:space="preserve">how to </w:t>
      </w:r>
      <w:r w:rsidR="00D1085D">
        <w:t>cluster data with K means algorithm</w:t>
      </w:r>
      <w:r w:rsidR="00861E00">
        <w:t>.</w:t>
      </w:r>
      <w:r w:rsidR="00D1085D">
        <w:t xml:space="preserve"> It was a little different kind of task because it was the unsupervised learning. </w:t>
      </w:r>
      <w:proofErr w:type="gramStart"/>
      <w:r w:rsidR="00D1085D">
        <w:t>All of</w:t>
      </w:r>
      <w:proofErr w:type="gramEnd"/>
      <w:r w:rsidR="00D1085D">
        <w:t xml:space="preserve"> the task before were supervised learning which have labels for the data.</w:t>
      </w:r>
      <w:r w:rsidR="00861E00">
        <w:t xml:space="preserve"> </w:t>
      </w:r>
      <w:proofErr w:type="gramStart"/>
      <w:r w:rsidR="00D1085D">
        <w:t>However</w:t>
      </w:r>
      <w:proofErr w:type="gramEnd"/>
      <w:r w:rsidR="00D1085D">
        <w:t xml:space="preserve"> it seems more easier than before. </w:t>
      </w:r>
      <w:r w:rsidR="00861E00">
        <w:t>Thanks to this ICP</w:t>
      </w:r>
      <w:r w:rsidR="00D1085D">
        <w:t>7</w:t>
      </w:r>
      <w:r w:rsidR="00861E00">
        <w:t xml:space="preserve"> I could get some insight how to </w:t>
      </w:r>
      <w:r w:rsidR="00D1085D">
        <w:t>get the optimized number of clustering group</w:t>
      </w:r>
      <w:r w:rsidR="00861E00">
        <w:t xml:space="preserve"> by </w:t>
      </w:r>
      <w:r w:rsidR="00D1085D">
        <w:t>using elbow method</w:t>
      </w:r>
      <w:r w:rsidR="00861E00">
        <w:t>.</w:t>
      </w:r>
      <w:r w:rsidR="00D1085D">
        <w:t xml:space="preserve"> It was basically draw </w:t>
      </w:r>
      <w:proofErr w:type="gramStart"/>
      <w:r w:rsidR="00D1085D">
        <w:t>a</w:t>
      </w:r>
      <w:proofErr w:type="gramEnd"/>
      <w:r w:rsidR="00D1085D">
        <w:t xml:space="preserve"> elbow graph adjusting cluster group number then find the point that is leveled off. And the start </w:t>
      </w:r>
      <w:proofErr w:type="gramStart"/>
      <w:r w:rsidR="00D1085D">
        <w:t>point</w:t>
      </w:r>
      <w:proofErr w:type="gramEnd"/>
      <w:r w:rsidR="00D1085D">
        <w:t xml:space="preserve"> of the leveled off is likely to be an optimized point.</w:t>
      </w:r>
      <w:r w:rsidR="00861E00">
        <w:t xml:space="preserve"> </w:t>
      </w:r>
      <w:r w:rsidR="00D1085D">
        <w:t xml:space="preserve">By doing this process the result of the clustering could get better. </w:t>
      </w:r>
    </w:p>
    <w:p w14:paraId="0E3C9225" w14:textId="77777777" w:rsidR="00180662" w:rsidRDefault="00180662" w:rsidP="002F1AF7"/>
    <w:p w14:paraId="0AEEF847" w14:textId="0CB7775D" w:rsidR="002F1AF7" w:rsidRDefault="002F1AF7" w:rsidP="002F1AF7"/>
    <w:p w14:paraId="756AEDC5" w14:textId="2230873E" w:rsidR="002F1AF7" w:rsidRDefault="002F1AF7" w:rsidP="002F1AF7"/>
    <w:p w14:paraId="3AC125EC" w14:textId="1ED8A4C1" w:rsidR="002F1AF7" w:rsidRDefault="002F1AF7" w:rsidP="002F1AF7"/>
    <w:p w14:paraId="783547AB" w14:textId="4791606B" w:rsidR="002F1AF7" w:rsidRDefault="002F1AF7" w:rsidP="002F1AF7"/>
    <w:p w14:paraId="2F2CC509" w14:textId="00C70BD3" w:rsidR="0016380D" w:rsidRDefault="0016380D" w:rsidP="002F1AF7"/>
    <w:p w14:paraId="6F1D5253" w14:textId="77777777" w:rsidR="00D1085D" w:rsidRDefault="00D1085D" w:rsidP="002F1AF7"/>
    <w:p w14:paraId="14E7376C" w14:textId="3A6EDAF8" w:rsidR="009562AD" w:rsidRDefault="002F1AF7" w:rsidP="002F1AF7">
      <w:pPr>
        <w:rPr>
          <w:b/>
          <w:bCs/>
          <w:sz w:val="28"/>
          <w:szCs w:val="28"/>
        </w:rPr>
      </w:pPr>
      <w:r w:rsidRPr="002F1AF7">
        <w:rPr>
          <w:b/>
          <w:bCs/>
          <w:sz w:val="28"/>
          <w:szCs w:val="28"/>
        </w:rPr>
        <w:lastRenderedPageBreak/>
        <w:t>ICP description what was the task you were performing and Screen shots that shows the successful execution of each required step of your code</w:t>
      </w:r>
    </w:p>
    <w:p w14:paraId="49D32885" w14:textId="056CDF43" w:rsidR="00997BB7" w:rsidRDefault="00997BB7" w:rsidP="002F1AF7">
      <w:pPr>
        <w:rPr>
          <w:b/>
          <w:bCs/>
          <w:sz w:val="28"/>
          <w:szCs w:val="28"/>
        </w:rPr>
      </w:pPr>
    </w:p>
    <w:p w14:paraId="5B5FE8C4" w14:textId="3AAA0990" w:rsidR="00997BB7" w:rsidRPr="002F1AF7" w:rsidRDefault="00997BB7" w:rsidP="002F1A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6380D">
        <w:rPr>
          <w:b/>
          <w:bCs/>
          <w:sz w:val="28"/>
          <w:szCs w:val="28"/>
        </w:rPr>
        <w:t xml:space="preserve">Use a new data set which contains wine </w:t>
      </w:r>
      <w:proofErr w:type="spellStart"/>
      <w:r w:rsidR="0043373E">
        <w:rPr>
          <w:b/>
          <w:bCs/>
          <w:sz w:val="28"/>
          <w:szCs w:val="28"/>
        </w:rPr>
        <w:t>informations</w:t>
      </w:r>
      <w:proofErr w:type="spellEnd"/>
      <w:r w:rsidR="0043373E">
        <w:rPr>
          <w:b/>
          <w:bCs/>
          <w:sz w:val="28"/>
          <w:szCs w:val="28"/>
        </w:rPr>
        <w:t>.</w:t>
      </w:r>
    </w:p>
    <w:p w14:paraId="766927C0" w14:textId="59D53725" w:rsidR="002F1AF7" w:rsidRDefault="0016380D" w:rsidP="002F1AF7">
      <w:pPr>
        <w:pStyle w:val="ListParagrap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7DB01B" wp14:editId="283A261F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3F2D" w14:textId="62551888" w:rsidR="00B4777C" w:rsidRPr="00D1085D" w:rsidRDefault="0016380D" w:rsidP="00997BB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D1085D">
        <w:rPr>
          <w:rFonts w:ascii="Merriweather Sans" w:hAnsi="Merriweather Sans"/>
          <w:b/>
          <w:bCs/>
          <w:color w:val="414141"/>
          <w:shd w:val="clear" w:color="auto" w:fill="FFFFFF"/>
        </w:rPr>
        <w:t>For visualization purposes, I chose to include only two of the features. Two features that I decided to include is Alcohol and OD280.</w:t>
      </w:r>
    </w:p>
    <w:p w14:paraId="34CE281B" w14:textId="44822821" w:rsidR="00160CF9" w:rsidRDefault="00160CF9" w:rsidP="002F1AF7">
      <w:pPr>
        <w:pStyle w:val="ListParagraph"/>
        <w:rPr>
          <w:sz w:val="24"/>
          <w:szCs w:val="24"/>
        </w:rPr>
      </w:pPr>
    </w:p>
    <w:p w14:paraId="504A5447" w14:textId="4E8FFCE9" w:rsidR="005F1CA6" w:rsidRDefault="005F1CA6" w:rsidP="002F1AF7">
      <w:pPr>
        <w:pStyle w:val="ListParagraph"/>
        <w:rPr>
          <w:sz w:val="24"/>
          <w:szCs w:val="24"/>
        </w:rPr>
      </w:pPr>
    </w:p>
    <w:p w14:paraId="04E65DAD" w14:textId="14A45FF6" w:rsidR="005F1CA6" w:rsidRDefault="005F1CA6" w:rsidP="002F1AF7">
      <w:pPr>
        <w:pStyle w:val="ListParagraph"/>
        <w:rPr>
          <w:sz w:val="24"/>
          <w:szCs w:val="24"/>
        </w:rPr>
      </w:pPr>
    </w:p>
    <w:p w14:paraId="010216FE" w14:textId="4838D1B5" w:rsidR="005F1CA6" w:rsidRDefault="005F1CA6" w:rsidP="002F1AF7">
      <w:pPr>
        <w:pStyle w:val="ListParagraph"/>
        <w:rPr>
          <w:sz w:val="24"/>
          <w:szCs w:val="24"/>
        </w:rPr>
      </w:pPr>
    </w:p>
    <w:p w14:paraId="46D1F8E0" w14:textId="004592CE" w:rsidR="005F1CA6" w:rsidRDefault="005F1CA6" w:rsidP="002F1AF7">
      <w:pPr>
        <w:pStyle w:val="ListParagraph"/>
        <w:rPr>
          <w:sz w:val="24"/>
          <w:szCs w:val="24"/>
        </w:rPr>
      </w:pPr>
    </w:p>
    <w:p w14:paraId="081D8BC2" w14:textId="70873750" w:rsidR="005F1CA6" w:rsidRDefault="005F1CA6" w:rsidP="002F1AF7">
      <w:pPr>
        <w:pStyle w:val="ListParagraph"/>
        <w:rPr>
          <w:sz w:val="24"/>
          <w:szCs w:val="24"/>
        </w:rPr>
      </w:pPr>
    </w:p>
    <w:p w14:paraId="0E61FC3B" w14:textId="601617A8" w:rsidR="005F1CA6" w:rsidRDefault="005F1CA6" w:rsidP="002F1AF7">
      <w:pPr>
        <w:pStyle w:val="ListParagraph"/>
        <w:rPr>
          <w:sz w:val="24"/>
          <w:szCs w:val="24"/>
        </w:rPr>
      </w:pPr>
    </w:p>
    <w:p w14:paraId="4A967906" w14:textId="09ADB1BA" w:rsidR="005F1CA6" w:rsidRDefault="005F1CA6" w:rsidP="002F1AF7">
      <w:pPr>
        <w:pStyle w:val="ListParagraph"/>
        <w:rPr>
          <w:sz w:val="24"/>
          <w:szCs w:val="24"/>
        </w:rPr>
      </w:pPr>
    </w:p>
    <w:p w14:paraId="6787D82D" w14:textId="617D2B9C" w:rsidR="005F1CA6" w:rsidRDefault="005F1CA6" w:rsidP="002F1AF7">
      <w:pPr>
        <w:pStyle w:val="ListParagraph"/>
        <w:rPr>
          <w:sz w:val="24"/>
          <w:szCs w:val="24"/>
        </w:rPr>
      </w:pPr>
    </w:p>
    <w:p w14:paraId="19FEE3C7" w14:textId="6275168B" w:rsidR="005F1CA6" w:rsidRDefault="005F1CA6" w:rsidP="002F1AF7">
      <w:pPr>
        <w:pStyle w:val="ListParagraph"/>
        <w:rPr>
          <w:sz w:val="24"/>
          <w:szCs w:val="24"/>
        </w:rPr>
      </w:pPr>
    </w:p>
    <w:p w14:paraId="40EEB6C0" w14:textId="20E5BEF1" w:rsidR="005F1CA6" w:rsidRDefault="005F1CA6" w:rsidP="002F1AF7">
      <w:pPr>
        <w:pStyle w:val="ListParagraph"/>
        <w:rPr>
          <w:sz w:val="24"/>
          <w:szCs w:val="24"/>
        </w:rPr>
      </w:pPr>
    </w:p>
    <w:p w14:paraId="28DAD934" w14:textId="6ECB5576" w:rsidR="005F1CA6" w:rsidRDefault="005F1CA6" w:rsidP="002F1AF7">
      <w:pPr>
        <w:pStyle w:val="ListParagraph"/>
        <w:rPr>
          <w:sz w:val="24"/>
          <w:szCs w:val="24"/>
        </w:rPr>
      </w:pPr>
    </w:p>
    <w:p w14:paraId="099A8B34" w14:textId="08DAFCC5" w:rsidR="005F1CA6" w:rsidRDefault="005F1CA6" w:rsidP="002F1AF7">
      <w:pPr>
        <w:pStyle w:val="ListParagraph"/>
        <w:rPr>
          <w:sz w:val="24"/>
          <w:szCs w:val="24"/>
        </w:rPr>
      </w:pPr>
    </w:p>
    <w:p w14:paraId="541FD1DB" w14:textId="63C2928D" w:rsidR="005F1CA6" w:rsidRDefault="005F1CA6" w:rsidP="002F1AF7">
      <w:pPr>
        <w:pStyle w:val="ListParagraph"/>
        <w:rPr>
          <w:sz w:val="24"/>
          <w:szCs w:val="24"/>
        </w:rPr>
      </w:pPr>
    </w:p>
    <w:p w14:paraId="3A7D1CD1" w14:textId="6CC73F7C" w:rsidR="005F1CA6" w:rsidRDefault="005F1CA6" w:rsidP="002F1AF7">
      <w:pPr>
        <w:pStyle w:val="ListParagraph"/>
        <w:rPr>
          <w:sz w:val="24"/>
          <w:szCs w:val="24"/>
        </w:rPr>
      </w:pPr>
    </w:p>
    <w:p w14:paraId="32DB75C7" w14:textId="28422557" w:rsidR="005F1CA6" w:rsidRDefault="005F1CA6" w:rsidP="002F1AF7">
      <w:pPr>
        <w:pStyle w:val="ListParagraph"/>
        <w:rPr>
          <w:sz w:val="24"/>
          <w:szCs w:val="24"/>
        </w:rPr>
      </w:pPr>
    </w:p>
    <w:p w14:paraId="0C9F507A" w14:textId="56DF11F0" w:rsidR="005F1CA6" w:rsidRDefault="005F1CA6" w:rsidP="002F1AF7">
      <w:pPr>
        <w:pStyle w:val="ListParagraph"/>
        <w:rPr>
          <w:sz w:val="24"/>
          <w:szCs w:val="24"/>
        </w:rPr>
      </w:pPr>
    </w:p>
    <w:p w14:paraId="46C0182D" w14:textId="526C5714" w:rsidR="005F1CA6" w:rsidRDefault="005F1CA6" w:rsidP="002F1AF7">
      <w:pPr>
        <w:pStyle w:val="ListParagraph"/>
        <w:rPr>
          <w:sz w:val="24"/>
          <w:szCs w:val="24"/>
        </w:rPr>
      </w:pPr>
    </w:p>
    <w:p w14:paraId="21558737" w14:textId="69310080" w:rsidR="005F1CA6" w:rsidRDefault="005F1CA6" w:rsidP="002F1AF7">
      <w:pPr>
        <w:pStyle w:val="ListParagraph"/>
        <w:rPr>
          <w:sz w:val="24"/>
          <w:szCs w:val="24"/>
        </w:rPr>
      </w:pPr>
    </w:p>
    <w:p w14:paraId="17ED1F32" w14:textId="7ED27BD4" w:rsidR="005F1CA6" w:rsidRDefault="005F1CA6" w:rsidP="002F1AF7">
      <w:pPr>
        <w:pStyle w:val="ListParagraph"/>
        <w:rPr>
          <w:sz w:val="24"/>
          <w:szCs w:val="24"/>
        </w:rPr>
      </w:pPr>
    </w:p>
    <w:p w14:paraId="6BE57CD5" w14:textId="77777777" w:rsidR="005F1CA6" w:rsidRDefault="005F1CA6" w:rsidP="002F1AF7">
      <w:pPr>
        <w:pStyle w:val="ListParagraph"/>
        <w:rPr>
          <w:sz w:val="24"/>
          <w:szCs w:val="24"/>
        </w:rPr>
      </w:pPr>
    </w:p>
    <w:p w14:paraId="20ACD0C5" w14:textId="10AFA24F" w:rsidR="00545E90" w:rsidRDefault="00B151F0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="0016380D" w:rsidRPr="0016380D">
        <w:rPr>
          <w:b/>
          <w:bCs/>
          <w:sz w:val="24"/>
          <w:szCs w:val="24"/>
        </w:rPr>
        <w:t>rying 5 different number of clusters based on elbow curve and visualizing those clusters using python plotting libraries</w:t>
      </w:r>
    </w:p>
    <w:p w14:paraId="47D7BCDE" w14:textId="3A7564B8" w:rsidR="00C2659A" w:rsidRDefault="00C2659A" w:rsidP="002F1AF7">
      <w:pPr>
        <w:pStyle w:val="ListParagraph"/>
        <w:rPr>
          <w:b/>
          <w:bCs/>
          <w:sz w:val="24"/>
          <w:szCs w:val="24"/>
        </w:rPr>
      </w:pPr>
    </w:p>
    <w:p w14:paraId="7C54BB4C" w14:textId="22C71B3D" w:rsidR="008976CB" w:rsidRPr="008976CB" w:rsidRDefault="00B151F0" w:rsidP="008976C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Graph </w:t>
      </w:r>
      <w:proofErr w:type="spellStart"/>
      <w:proofErr w:type="gramStart"/>
      <w:r>
        <w:rPr>
          <w:b/>
          <w:bCs/>
          <w:sz w:val="24"/>
          <w:szCs w:val="24"/>
        </w:rPr>
        <w:t>a</w:t>
      </w:r>
      <w:proofErr w:type="spellEnd"/>
      <w:proofErr w:type="gramEnd"/>
      <w:r>
        <w:rPr>
          <w:b/>
          <w:bCs/>
          <w:sz w:val="24"/>
          <w:szCs w:val="24"/>
        </w:rPr>
        <w:t xml:space="preserve"> Elbow </w:t>
      </w:r>
      <w:r w:rsidR="007F5FA6">
        <w:rPr>
          <w:b/>
          <w:bCs/>
          <w:sz w:val="24"/>
          <w:szCs w:val="24"/>
        </w:rPr>
        <w:t>Curve</w:t>
      </w:r>
      <w:r w:rsidR="00C2659A">
        <w:rPr>
          <w:b/>
          <w:bCs/>
          <w:sz w:val="24"/>
          <w:szCs w:val="24"/>
        </w:rPr>
        <w:t xml:space="preserve"> </w:t>
      </w:r>
    </w:p>
    <w:p w14:paraId="6DDCAFB4" w14:textId="59D56F44" w:rsidR="00C2659A" w:rsidRDefault="008976CB" w:rsidP="00C2659A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151F0">
        <w:rPr>
          <w:b/>
          <w:bCs/>
          <w:noProof/>
          <w:sz w:val="24"/>
          <w:szCs w:val="24"/>
        </w:rPr>
        <w:drawing>
          <wp:inline distT="0" distB="0" distL="0" distR="0" wp14:anchorId="317A0338" wp14:editId="1E48619C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A7F5" w14:textId="2442677D" w:rsidR="002A7303" w:rsidRDefault="00B151F0" w:rsidP="008976C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151F0">
        <w:rPr>
          <w:rFonts w:cstheme="minorHAnsi"/>
          <w:b/>
          <w:bCs/>
          <w:sz w:val="24"/>
          <w:szCs w:val="24"/>
          <w:lang w:eastAsia="ko-KR"/>
        </w:rPr>
        <w:t xml:space="preserve">We graph the relationship between the number of clusters and </w:t>
      </w:r>
      <w:r>
        <w:rPr>
          <w:rFonts w:cstheme="minorHAnsi"/>
          <w:b/>
          <w:bCs/>
          <w:sz w:val="24"/>
          <w:szCs w:val="24"/>
          <w:lang w:eastAsia="ko-KR"/>
        </w:rPr>
        <w:t>Inertia</w:t>
      </w:r>
      <w:r w:rsidRPr="00B151F0">
        <w:rPr>
          <w:rFonts w:cstheme="minorHAnsi"/>
          <w:b/>
          <w:bCs/>
          <w:sz w:val="24"/>
          <w:szCs w:val="24"/>
          <w:lang w:eastAsia="ko-KR"/>
        </w:rPr>
        <w:t xml:space="preserve"> then we select the number of clusters where the change in </w:t>
      </w:r>
      <w:r>
        <w:rPr>
          <w:rFonts w:cstheme="minorHAnsi"/>
          <w:b/>
          <w:bCs/>
          <w:sz w:val="24"/>
          <w:szCs w:val="24"/>
          <w:lang w:eastAsia="ko-KR"/>
        </w:rPr>
        <w:t>Inertia</w:t>
      </w:r>
      <w:r w:rsidRPr="00B151F0">
        <w:rPr>
          <w:rFonts w:cstheme="minorHAnsi"/>
          <w:b/>
          <w:bCs/>
          <w:sz w:val="24"/>
          <w:szCs w:val="24"/>
          <w:lang w:eastAsia="ko-KR"/>
        </w:rPr>
        <w:t xml:space="preserve"> begins to level off (elbow method).</w:t>
      </w:r>
      <w:r>
        <w:rPr>
          <w:rFonts w:cstheme="minorHAnsi"/>
          <w:b/>
          <w:bCs/>
          <w:sz w:val="24"/>
          <w:szCs w:val="24"/>
          <w:lang w:eastAsia="ko-KR"/>
        </w:rPr>
        <w:t xml:space="preserve"> In this case, Inertial value get leveled off after 2.5. </w:t>
      </w:r>
      <w:proofErr w:type="gramStart"/>
      <w:r>
        <w:rPr>
          <w:rFonts w:cstheme="minorHAnsi"/>
          <w:b/>
          <w:bCs/>
          <w:sz w:val="24"/>
          <w:szCs w:val="24"/>
          <w:lang w:eastAsia="ko-KR"/>
        </w:rPr>
        <w:t>So</w:t>
      </w:r>
      <w:proofErr w:type="gramEnd"/>
      <w:r>
        <w:rPr>
          <w:rFonts w:cstheme="minorHAnsi"/>
          <w:b/>
          <w:bCs/>
          <w:sz w:val="24"/>
          <w:szCs w:val="24"/>
          <w:lang w:eastAsia="ko-KR"/>
        </w:rPr>
        <w:t xml:space="preserve"> we can guess we need to start K with 2 or 3. </w:t>
      </w:r>
    </w:p>
    <w:p w14:paraId="21262F2E" w14:textId="4748DB6E" w:rsidR="008976CB" w:rsidRDefault="008976CB" w:rsidP="002F1AF7">
      <w:pPr>
        <w:pStyle w:val="ListParagraph"/>
        <w:rPr>
          <w:b/>
          <w:bCs/>
          <w:sz w:val="24"/>
          <w:szCs w:val="24"/>
        </w:rPr>
      </w:pPr>
    </w:p>
    <w:p w14:paraId="5116D2D1" w14:textId="73A27D2E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3BA94513" w14:textId="67CBAB03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0B6C8C60" w14:textId="5E520322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0B4F1B67" w14:textId="74DAEF0B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0E1174C8" w14:textId="4EB9D2D4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49D9F55E" w14:textId="49A6F5A2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252A2391" w14:textId="5CA331BD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7BB8051C" w14:textId="5DA90120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379D0F81" w14:textId="1F688A67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08925049" w14:textId="701EC334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6733950E" w14:textId="40EA1AF8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7019709C" w14:textId="1B020CAE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38AD3A5D" w14:textId="68A4E2BD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189B6E83" w14:textId="1DEB691D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6B2C48FC" w14:textId="1CF8E861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13F79C65" w14:textId="1D37894A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769A9101" w14:textId="22B9CB40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4CB721B4" w14:textId="2894CCDC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6F83DEEC" w14:textId="310BFD1F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33FA4BA1" w14:textId="0A9657E2" w:rsidR="005F1CA6" w:rsidRDefault="005F1CA6" w:rsidP="002F1AF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5F1CA6">
        <w:t xml:space="preserve"> </w:t>
      </w:r>
      <w:r>
        <w:rPr>
          <w:b/>
          <w:bCs/>
          <w:sz w:val="24"/>
          <w:szCs w:val="24"/>
        </w:rPr>
        <w:t>E</w:t>
      </w:r>
      <w:r w:rsidRPr="005F1CA6">
        <w:rPr>
          <w:b/>
          <w:bCs/>
          <w:sz w:val="24"/>
          <w:szCs w:val="24"/>
        </w:rPr>
        <w:t>xecuting the code and trying 5 different number of clusters based on elbow curve and visualizing those clusters</w:t>
      </w:r>
    </w:p>
    <w:p w14:paraId="012C4CD7" w14:textId="77777777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403120E0" w14:textId="294AD822" w:rsidR="00160CF9" w:rsidRPr="005F1CA6" w:rsidRDefault="00160CF9" w:rsidP="005F1CA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160CF9">
        <w:rPr>
          <w:b/>
          <w:bCs/>
          <w:sz w:val="24"/>
          <w:szCs w:val="24"/>
        </w:rPr>
        <w:t xml:space="preserve">k means using </w:t>
      </w:r>
      <w:r>
        <w:rPr>
          <w:b/>
          <w:bCs/>
          <w:sz w:val="24"/>
          <w:szCs w:val="24"/>
        </w:rPr>
        <w:t>2</w:t>
      </w:r>
      <w:r w:rsidRPr="00160CF9">
        <w:rPr>
          <w:b/>
          <w:bCs/>
          <w:sz w:val="24"/>
          <w:szCs w:val="24"/>
        </w:rPr>
        <w:t xml:space="preserve"> clusters and k-means++ initialization</w:t>
      </w:r>
    </w:p>
    <w:p w14:paraId="0E8204AD" w14:textId="122D19E4" w:rsidR="00160CF9" w:rsidRDefault="0025032C" w:rsidP="00160CF9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46F241" wp14:editId="01198C37">
            <wp:extent cx="59436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CF9">
        <w:rPr>
          <w:b/>
          <w:bCs/>
          <w:noProof/>
          <w:sz w:val="24"/>
          <w:szCs w:val="24"/>
        </w:rPr>
        <w:drawing>
          <wp:inline distT="0" distB="0" distL="0" distR="0" wp14:anchorId="65640713" wp14:editId="193EFA5C">
            <wp:extent cx="593407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91A9" w14:textId="113A502F" w:rsidR="002A7303" w:rsidRDefault="002A7303" w:rsidP="002F1AF7">
      <w:pPr>
        <w:pStyle w:val="ListParagraph"/>
        <w:rPr>
          <w:b/>
          <w:bCs/>
          <w:sz w:val="24"/>
          <w:szCs w:val="24"/>
        </w:rPr>
      </w:pPr>
    </w:p>
    <w:p w14:paraId="22500561" w14:textId="72EB1EF2" w:rsidR="00C2659A" w:rsidRPr="002512F0" w:rsidRDefault="00C2659A" w:rsidP="002512F0">
      <w:pPr>
        <w:rPr>
          <w:b/>
          <w:bCs/>
        </w:rPr>
      </w:pPr>
    </w:p>
    <w:p w14:paraId="410F1968" w14:textId="4B65A877" w:rsidR="00C2659A" w:rsidRDefault="00C2659A" w:rsidP="005F1CA6">
      <w:pPr>
        <w:rPr>
          <w:b/>
          <w:bCs/>
        </w:rPr>
      </w:pPr>
    </w:p>
    <w:p w14:paraId="15FCC190" w14:textId="1C9A6D1C" w:rsidR="005F1CA6" w:rsidRDefault="005F1CA6" w:rsidP="005F1CA6">
      <w:pPr>
        <w:rPr>
          <w:b/>
          <w:bCs/>
        </w:rPr>
      </w:pPr>
    </w:p>
    <w:p w14:paraId="7F0D9638" w14:textId="77777777" w:rsidR="005F1CA6" w:rsidRPr="005F1CA6" w:rsidRDefault="005F1CA6" w:rsidP="005F1CA6">
      <w:pPr>
        <w:rPr>
          <w:b/>
          <w:bCs/>
        </w:rPr>
      </w:pPr>
    </w:p>
    <w:p w14:paraId="48931463" w14:textId="3EA36201" w:rsidR="003744E2" w:rsidRPr="003744E2" w:rsidRDefault="00160CF9" w:rsidP="003744E2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160CF9">
        <w:rPr>
          <w:b/>
          <w:bCs/>
          <w:sz w:val="24"/>
          <w:szCs w:val="24"/>
        </w:rPr>
        <w:t xml:space="preserve">k means using </w:t>
      </w:r>
      <w:r>
        <w:rPr>
          <w:b/>
          <w:bCs/>
          <w:sz w:val="24"/>
          <w:szCs w:val="24"/>
        </w:rPr>
        <w:t>3</w:t>
      </w:r>
      <w:r w:rsidRPr="00160CF9">
        <w:rPr>
          <w:b/>
          <w:bCs/>
          <w:sz w:val="24"/>
          <w:szCs w:val="24"/>
        </w:rPr>
        <w:t xml:space="preserve"> clusters and k-means++ initialization</w:t>
      </w:r>
    </w:p>
    <w:p w14:paraId="15414AED" w14:textId="18326B13" w:rsidR="002A7303" w:rsidRPr="005F1CA6" w:rsidRDefault="005F1CA6" w:rsidP="005F1CA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9AF639" wp14:editId="4E92DFA0">
            <wp:extent cx="5943600" cy="4124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7F3A" w14:textId="799E0650" w:rsidR="005F1CA6" w:rsidRPr="003744E2" w:rsidRDefault="00C2659A" w:rsidP="003744E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0FA14AAC" w14:textId="400A3FA6" w:rsidR="005F1CA6" w:rsidRDefault="005F1CA6" w:rsidP="005F1CA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160CF9">
        <w:rPr>
          <w:b/>
          <w:bCs/>
          <w:sz w:val="24"/>
          <w:szCs w:val="24"/>
        </w:rPr>
        <w:t xml:space="preserve">k means using </w:t>
      </w:r>
      <w:r>
        <w:rPr>
          <w:b/>
          <w:bCs/>
          <w:sz w:val="24"/>
          <w:szCs w:val="24"/>
        </w:rPr>
        <w:t>4</w:t>
      </w:r>
      <w:r w:rsidRPr="00160CF9">
        <w:rPr>
          <w:b/>
          <w:bCs/>
          <w:sz w:val="24"/>
          <w:szCs w:val="24"/>
        </w:rPr>
        <w:t xml:space="preserve"> clusters and k-means++ initialization</w:t>
      </w:r>
    </w:p>
    <w:p w14:paraId="3968B3D0" w14:textId="34B55821" w:rsidR="00A75948" w:rsidRDefault="005F1CA6" w:rsidP="003D11E5">
      <w:pPr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DFF84" wp14:editId="5DD74BE1">
            <wp:extent cx="59436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AC35" w14:textId="4742907C" w:rsidR="002A7303" w:rsidRDefault="002A7303" w:rsidP="002F1AF7">
      <w:pPr>
        <w:pStyle w:val="ListParagraph"/>
        <w:rPr>
          <w:b/>
          <w:bCs/>
          <w:sz w:val="24"/>
          <w:szCs w:val="24"/>
        </w:rPr>
      </w:pPr>
    </w:p>
    <w:p w14:paraId="5FADCB9F" w14:textId="29698627" w:rsidR="005F1CA6" w:rsidRDefault="005F1CA6" w:rsidP="002F1AF7">
      <w:pPr>
        <w:pStyle w:val="ListParagraph"/>
        <w:rPr>
          <w:b/>
          <w:bCs/>
          <w:sz w:val="24"/>
          <w:szCs w:val="24"/>
        </w:rPr>
      </w:pPr>
    </w:p>
    <w:p w14:paraId="1B799082" w14:textId="0DF91BA8" w:rsidR="005F1CA6" w:rsidRDefault="005F1CA6" w:rsidP="005F1CA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160CF9">
        <w:rPr>
          <w:b/>
          <w:bCs/>
          <w:sz w:val="24"/>
          <w:szCs w:val="24"/>
        </w:rPr>
        <w:lastRenderedPageBreak/>
        <w:t xml:space="preserve">k means using </w:t>
      </w:r>
      <w:r>
        <w:rPr>
          <w:b/>
          <w:bCs/>
          <w:sz w:val="24"/>
          <w:szCs w:val="24"/>
        </w:rPr>
        <w:t>5</w:t>
      </w:r>
      <w:r w:rsidRPr="00160CF9">
        <w:rPr>
          <w:b/>
          <w:bCs/>
          <w:sz w:val="24"/>
          <w:szCs w:val="24"/>
        </w:rPr>
        <w:t xml:space="preserve"> clusters and k-means++ initialization</w:t>
      </w:r>
    </w:p>
    <w:p w14:paraId="28A6ACBD" w14:textId="3BFEB667" w:rsidR="005F1CA6" w:rsidRDefault="005F1CA6" w:rsidP="005F1CA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07C52D" wp14:editId="233BF965">
            <wp:extent cx="5934075" cy="3238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CF40" w14:textId="7A99B6AB" w:rsidR="005F1CA6" w:rsidRPr="003744E2" w:rsidRDefault="005F1CA6" w:rsidP="003744E2">
      <w:pPr>
        <w:rPr>
          <w:b/>
          <w:bCs/>
        </w:rPr>
      </w:pPr>
    </w:p>
    <w:p w14:paraId="3AFDD2C3" w14:textId="35A85833" w:rsidR="005F1CA6" w:rsidRDefault="005F1CA6" w:rsidP="005F1CA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160CF9">
        <w:rPr>
          <w:b/>
          <w:bCs/>
          <w:sz w:val="24"/>
          <w:szCs w:val="24"/>
        </w:rPr>
        <w:t xml:space="preserve">k means using </w:t>
      </w:r>
      <w:r>
        <w:rPr>
          <w:b/>
          <w:bCs/>
          <w:sz w:val="24"/>
          <w:szCs w:val="24"/>
        </w:rPr>
        <w:t>6</w:t>
      </w:r>
      <w:r w:rsidRPr="00160CF9">
        <w:rPr>
          <w:b/>
          <w:bCs/>
          <w:sz w:val="24"/>
          <w:szCs w:val="24"/>
        </w:rPr>
        <w:t xml:space="preserve"> clusters and k-means++ initialization</w:t>
      </w:r>
    </w:p>
    <w:p w14:paraId="164C5AA5" w14:textId="2DA3A207" w:rsidR="005F1CA6" w:rsidRDefault="005F1CA6" w:rsidP="005F1CA6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EA97CE9" wp14:editId="448140E6">
            <wp:extent cx="5943600" cy="394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E7A7" w14:textId="74D1D6F8" w:rsidR="003D11E5" w:rsidRDefault="003D11E5" w:rsidP="008976CB">
      <w:pPr>
        <w:rPr>
          <w:b/>
          <w:bCs/>
        </w:rPr>
      </w:pPr>
    </w:p>
    <w:p w14:paraId="0CE3A211" w14:textId="79992D20" w:rsidR="003D11E5" w:rsidRDefault="003D11E5" w:rsidP="00CF32E2">
      <w:pPr>
        <w:ind w:firstLine="720"/>
        <w:rPr>
          <w:b/>
          <w:bCs/>
        </w:rPr>
      </w:pPr>
    </w:p>
    <w:p w14:paraId="735AC523" w14:textId="1B968F3F" w:rsidR="003744E2" w:rsidRDefault="003744E2" w:rsidP="003744E2">
      <w:pPr>
        <w:pStyle w:val="Heading1"/>
      </w:pPr>
      <w:r>
        <w:lastRenderedPageBreak/>
        <w:t>Conclusion:</w:t>
      </w:r>
    </w:p>
    <w:p w14:paraId="7A02181C" w14:textId="5BA4CEA7" w:rsidR="003744E2" w:rsidRDefault="003744E2" w:rsidP="003744E2">
      <w:pPr>
        <w:pStyle w:val="Heading1"/>
      </w:pPr>
      <w:r>
        <w:t xml:space="preserve">Based on elbow curve, I guessed k number for clustering from 2 to 6. </w:t>
      </w:r>
      <w:proofErr w:type="gramStart"/>
      <w:r>
        <w:t>Actually</w:t>
      </w:r>
      <w:proofErr w:type="gramEnd"/>
      <w:r>
        <w:t xml:space="preserve"> it is hard to accurately select k number in k means clustering.</w:t>
      </w:r>
      <w:r w:rsidR="00943119">
        <w:t xml:space="preserve"> However, When You see </w:t>
      </w:r>
      <w:r w:rsidR="008516DE">
        <w:t>Elbow curve</w:t>
      </w:r>
      <w:r w:rsidR="00943119">
        <w:t xml:space="preserve">, inertia value is leveled off after 2.5. </w:t>
      </w:r>
      <w:proofErr w:type="gramStart"/>
      <w:r w:rsidR="00943119">
        <w:t>So</w:t>
      </w:r>
      <w:proofErr w:type="gramEnd"/>
      <w:r w:rsidR="00943119">
        <w:t xml:space="preserve"> we can guess the best number for k is 3.</w:t>
      </w:r>
      <w:r>
        <w:t xml:space="preserve"> As You can see when k=3, it is clustered well</w:t>
      </w:r>
      <w:r w:rsidR="00943119">
        <w:t xml:space="preserve"> visually. </w:t>
      </w:r>
      <w:proofErr w:type="gramStart"/>
      <w:r w:rsidR="00943119">
        <w:t>So</w:t>
      </w:r>
      <w:proofErr w:type="gramEnd"/>
      <w:r w:rsidR="00943119">
        <w:t xml:space="preserve"> one can decide 3 is the appropriate number for k. </w:t>
      </w:r>
      <w:r>
        <w:t xml:space="preserve"> </w:t>
      </w:r>
    </w:p>
    <w:p w14:paraId="2F9B0AB9" w14:textId="77777777" w:rsidR="003744E2" w:rsidRDefault="003744E2" w:rsidP="003744E2">
      <w:pPr>
        <w:pStyle w:val="Heading1"/>
      </w:pPr>
    </w:p>
    <w:p w14:paraId="33DC0C32" w14:textId="719E5B92" w:rsidR="00057A03" w:rsidRPr="00BF0025" w:rsidRDefault="00057A03" w:rsidP="00BF0025">
      <w:pPr>
        <w:rPr>
          <w:b/>
          <w:bCs/>
        </w:rPr>
      </w:pPr>
    </w:p>
    <w:p w14:paraId="652385B2" w14:textId="7A9988D4" w:rsidR="00057A03" w:rsidRDefault="00057A03" w:rsidP="00057A03">
      <w:pPr>
        <w:pStyle w:val="Heading1"/>
      </w:pPr>
      <w:proofErr w:type="gramStart"/>
      <w:r>
        <w:t>Challenges  that</w:t>
      </w:r>
      <w:proofErr w:type="gramEnd"/>
      <w:r>
        <w:t xml:space="preserve"> I faced:</w:t>
      </w:r>
    </w:p>
    <w:p w14:paraId="32EF5613" w14:textId="1313B5FB" w:rsidR="00057A03" w:rsidRDefault="00057A03" w:rsidP="00057A03">
      <w:r>
        <w:t xml:space="preserve">The most difficult challenge that I faced was that </w:t>
      </w:r>
      <w:r w:rsidR="00861E00">
        <w:t xml:space="preserve">how </w:t>
      </w:r>
      <w:r w:rsidR="00E862B4">
        <w:t xml:space="preserve">to find optimized number for k means clustering. I want </w:t>
      </w:r>
      <w:proofErr w:type="gramStart"/>
      <w:r w:rsidR="00E862B4">
        <w:t>prove</w:t>
      </w:r>
      <w:proofErr w:type="gramEnd"/>
      <w:r w:rsidR="00E862B4">
        <w:t xml:space="preserve"> it with some number but It was hard to do that. I could have guessed the best </w:t>
      </w:r>
      <w:r w:rsidR="00D1085D">
        <w:t>number for the clustering number based on elbow curve finally.</w:t>
      </w:r>
      <w:r w:rsidR="00861E00">
        <w:t xml:space="preserve"> </w:t>
      </w:r>
      <w:r w:rsidR="00D1085D">
        <w:t xml:space="preserve">It would be better if I would use different kind of cluster algorithm like </w:t>
      </w:r>
      <w:r w:rsidR="00D1085D" w:rsidRPr="00D1085D">
        <w:t>hierarchical clustering</w:t>
      </w:r>
      <w:r w:rsidR="00D1085D">
        <w:t>.</w:t>
      </w:r>
    </w:p>
    <w:p w14:paraId="4E5F37B8" w14:textId="35E97938" w:rsidR="009562AD" w:rsidRDefault="009562AD" w:rsidP="00057A03"/>
    <w:p w14:paraId="04862528" w14:textId="50A95FA2" w:rsidR="00D709D2" w:rsidRDefault="009562AD" w:rsidP="00D709D2">
      <w:pPr>
        <w:pStyle w:val="Heading1"/>
      </w:pPr>
      <w:r>
        <w:t>Video lin</w:t>
      </w:r>
      <w:r w:rsidR="00D709D2">
        <w:t>k</w:t>
      </w:r>
    </w:p>
    <w:p w14:paraId="5E5CE17D" w14:textId="7DA379F6" w:rsidR="009562AD" w:rsidRDefault="0025032C" w:rsidP="009562AD">
      <w:pPr>
        <w:pStyle w:val="Heading1"/>
      </w:pPr>
      <w:hyperlink r:id="rId19" w:history="1">
        <w:r w:rsidRPr="0025032C">
          <w:rPr>
            <w:rStyle w:val="Hyperlink"/>
          </w:rPr>
          <w:t>https://www.youtube.com/watch?v=</w:t>
        </w:r>
        <w:r w:rsidRPr="0025032C">
          <w:rPr>
            <w:rStyle w:val="Hyperlink"/>
          </w:rPr>
          <w:t>t</w:t>
        </w:r>
        <w:r w:rsidRPr="0025032C">
          <w:rPr>
            <w:rStyle w:val="Hyperlink"/>
          </w:rPr>
          <w:t>eqxvmg1gKQ</w:t>
        </w:r>
      </w:hyperlink>
    </w:p>
    <w:p w14:paraId="28F0C0C3" w14:textId="77777777" w:rsidR="009562AD" w:rsidRDefault="009562AD" w:rsidP="009562AD"/>
    <w:p w14:paraId="5DCDC1FA" w14:textId="39977471" w:rsidR="009562AD" w:rsidRDefault="009562AD" w:rsidP="009562AD"/>
    <w:p w14:paraId="141FFEB3" w14:textId="4091E57C" w:rsidR="00057A03" w:rsidRPr="003D11E5" w:rsidRDefault="00057A03" w:rsidP="003D11E5">
      <w:pPr>
        <w:pStyle w:val="Heading1"/>
      </w:pPr>
    </w:p>
    <w:sectPr w:rsidR="00057A03" w:rsidRPr="003D11E5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ED81E" w14:textId="77777777" w:rsidR="00FD5776" w:rsidRDefault="00FD5776" w:rsidP="00524988">
      <w:pPr>
        <w:spacing w:after="0" w:line="240" w:lineRule="auto"/>
      </w:pPr>
      <w:r>
        <w:separator/>
      </w:r>
    </w:p>
  </w:endnote>
  <w:endnote w:type="continuationSeparator" w:id="0">
    <w:p w14:paraId="5CAEAAF6" w14:textId="77777777" w:rsidR="00FD5776" w:rsidRDefault="00FD5776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53911" w14:textId="77777777" w:rsidR="00FD5776" w:rsidRDefault="00FD5776" w:rsidP="00524988">
      <w:pPr>
        <w:spacing w:after="0" w:line="240" w:lineRule="auto"/>
      </w:pPr>
      <w:r>
        <w:separator/>
      </w:r>
    </w:p>
  </w:footnote>
  <w:footnote w:type="continuationSeparator" w:id="0">
    <w:p w14:paraId="336FAB11" w14:textId="77777777" w:rsidR="00FD5776" w:rsidRDefault="00FD5776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44E04"/>
    <w:multiLevelType w:val="hybridMultilevel"/>
    <w:tmpl w:val="DA48AF22"/>
    <w:lvl w:ilvl="0" w:tplc="E63AEC60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33024"/>
    <w:multiLevelType w:val="hybridMultilevel"/>
    <w:tmpl w:val="A9D6FC40"/>
    <w:lvl w:ilvl="0" w:tplc="922E9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16DF9"/>
    <w:multiLevelType w:val="hybridMultilevel"/>
    <w:tmpl w:val="9A32EDD6"/>
    <w:lvl w:ilvl="0" w:tplc="A568F0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72B5D"/>
    <w:multiLevelType w:val="hybridMultilevel"/>
    <w:tmpl w:val="19ECF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4D8F"/>
    <w:multiLevelType w:val="hybridMultilevel"/>
    <w:tmpl w:val="7BF85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C"/>
    <w:rsid w:val="00044941"/>
    <w:rsid w:val="00052839"/>
    <w:rsid w:val="00057A03"/>
    <w:rsid w:val="00076856"/>
    <w:rsid w:val="00097C80"/>
    <w:rsid w:val="000C3429"/>
    <w:rsid w:val="000E1E9C"/>
    <w:rsid w:val="00151A42"/>
    <w:rsid w:val="00160CF9"/>
    <w:rsid w:val="0016380D"/>
    <w:rsid w:val="00180662"/>
    <w:rsid w:val="001E3ADA"/>
    <w:rsid w:val="002261A4"/>
    <w:rsid w:val="0025032C"/>
    <w:rsid w:val="002512F0"/>
    <w:rsid w:val="002A7303"/>
    <w:rsid w:val="002F1AF7"/>
    <w:rsid w:val="002F1EA7"/>
    <w:rsid w:val="00314B73"/>
    <w:rsid w:val="003169C1"/>
    <w:rsid w:val="003744E2"/>
    <w:rsid w:val="003D11E5"/>
    <w:rsid w:val="00432A3E"/>
    <w:rsid w:val="0043373E"/>
    <w:rsid w:val="00481FAD"/>
    <w:rsid w:val="00483FFD"/>
    <w:rsid w:val="00493441"/>
    <w:rsid w:val="004E7A36"/>
    <w:rsid w:val="004F6A53"/>
    <w:rsid w:val="005244D5"/>
    <w:rsid w:val="00524988"/>
    <w:rsid w:val="00545E90"/>
    <w:rsid w:val="00563FE4"/>
    <w:rsid w:val="005733DE"/>
    <w:rsid w:val="00575138"/>
    <w:rsid w:val="00575C9D"/>
    <w:rsid w:val="005854E9"/>
    <w:rsid w:val="005F1CA6"/>
    <w:rsid w:val="00635D86"/>
    <w:rsid w:val="007069B4"/>
    <w:rsid w:val="0071473A"/>
    <w:rsid w:val="00783197"/>
    <w:rsid w:val="007F5FA6"/>
    <w:rsid w:val="008516DE"/>
    <w:rsid w:val="00861E00"/>
    <w:rsid w:val="00874AA1"/>
    <w:rsid w:val="008976CB"/>
    <w:rsid w:val="00943119"/>
    <w:rsid w:val="009562AD"/>
    <w:rsid w:val="00997BB7"/>
    <w:rsid w:val="00A10051"/>
    <w:rsid w:val="00A20D97"/>
    <w:rsid w:val="00A75948"/>
    <w:rsid w:val="00AA1531"/>
    <w:rsid w:val="00B151F0"/>
    <w:rsid w:val="00B4777C"/>
    <w:rsid w:val="00B50643"/>
    <w:rsid w:val="00BF0025"/>
    <w:rsid w:val="00C2659A"/>
    <w:rsid w:val="00C86BDC"/>
    <w:rsid w:val="00CA2DEE"/>
    <w:rsid w:val="00CE2F73"/>
    <w:rsid w:val="00CF32E2"/>
    <w:rsid w:val="00D1085D"/>
    <w:rsid w:val="00D3337F"/>
    <w:rsid w:val="00D709D2"/>
    <w:rsid w:val="00D71F42"/>
    <w:rsid w:val="00E17620"/>
    <w:rsid w:val="00E862B4"/>
    <w:rsid w:val="00F5537E"/>
    <w:rsid w:val="00F8484A"/>
    <w:rsid w:val="00FA6F20"/>
    <w:rsid w:val="00FD28CF"/>
    <w:rsid w:val="00FD5776"/>
    <w:rsid w:val="00FE306E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F0C08"/>
  <w15:chartTrackingRefBased/>
  <w15:docId w15:val="{BDED9A1B-CC99-469A-9E80-80E9368E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0E1E9C"/>
    <w:pPr>
      <w:spacing w:line="256" w:lineRule="auto"/>
      <w:ind w:left="720"/>
      <w:contextualSpacing/>
    </w:pPr>
    <w:rPr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2F1AF7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9562AD"/>
    <w:rPr>
      <w:b/>
      <w:bCs/>
    </w:rPr>
  </w:style>
  <w:style w:type="character" w:styleId="Hyperlink">
    <w:name w:val="Hyperlink"/>
    <w:basedOn w:val="DefaultParagraphFont"/>
    <w:uiPriority w:val="99"/>
    <w:unhideWhenUsed/>
    <w:rsid w:val="00A10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0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051"/>
    <w:rPr>
      <w:color w:val="954F72" w:themeColor="followedHyperlink"/>
      <w:u w:val="single"/>
    </w:rPr>
  </w:style>
  <w:style w:type="paragraph" w:customStyle="1" w:styleId="Default">
    <w:name w:val="Default"/>
    <w:rsid w:val="0031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C26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teqxvmg1gKQ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k37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7FD36FE7E0149049EFEC24C841E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2CA2D-09D4-4340-9C6F-1FBBB74615AE}"/>
      </w:docPartPr>
      <w:docPartBody>
        <w:p w:rsidR="008B3083" w:rsidRDefault="00DE3957" w:rsidP="00DE3957">
          <w:pPr>
            <w:pStyle w:val="17FD36FE7E0149049EFEC24C841EAFBA"/>
          </w:pPr>
          <w:r w:rsidRPr="00874AA1">
            <w:t>Project Overview:</w:t>
          </w:r>
        </w:p>
      </w:docPartBody>
    </w:docPart>
    <w:docPart>
      <w:docPartPr>
        <w:name w:val="B620F755FCA54B15A9D90ECB24F2F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0E7C0-81D3-4A4C-A26F-CD964F02A806}"/>
      </w:docPartPr>
      <w:docPartBody>
        <w:p w:rsidR="008B3083" w:rsidRDefault="00DE3957" w:rsidP="00DE3957">
          <w:pPr>
            <w:pStyle w:val="B620F755FCA54B15A9D90ECB24F2F57A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7E"/>
    <w:rsid w:val="0012537E"/>
    <w:rsid w:val="005216E9"/>
    <w:rsid w:val="008B3083"/>
    <w:rsid w:val="00A93D0C"/>
    <w:rsid w:val="00B23CF3"/>
    <w:rsid w:val="00DE3957"/>
    <w:rsid w:val="00E17079"/>
    <w:rsid w:val="00ED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FD36FE7E0149049EFEC24C841EAFBA">
    <w:name w:val="17FD36FE7E0149049EFEC24C841EAFBA"/>
    <w:rsid w:val="00DE3957"/>
  </w:style>
  <w:style w:type="paragraph" w:customStyle="1" w:styleId="B620F755FCA54B15A9D90ECB24F2F57A">
    <w:name w:val="B620F755FCA54B15A9D90ECB24F2F57A"/>
    <w:rsid w:val="00DE3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1D968-40F5-4734-818A-72FA4B153B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110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sjk37</dc:creator>
  <cp:keywords/>
  <dc:description/>
  <cp:lastModifiedBy>sjk378@gmail.com</cp:lastModifiedBy>
  <cp:revision>7</cp:revision>
  <dcterms:created xsi:type="dcterms:W3CDTF">2020-10-12T07:39:00Z</dcterms:created>
  <dcterms:modified xsi:type="dcterms:W3CDTF">2020-10-12T14:01:00Z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