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CD1A" w14:textId="77777777" w:rsidR="000E1E9C" w:rsidRDefault="000E1E9C" w:rsidP="000E1E9C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50968809"/>
      <w:bookmarkEnd w:id="0"/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1FBFF6E6" w14:textId="3E2072F7" w:rsidR="002F1AF7" w:rsidRDefault="000E1E9C" w:rsidP="002F1AF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  <w:r>
        <w:rPr>
          <w:rFonts w:ascii="Calibri,Bold" w:hAnsi="Calibri,Bold" w:cs="Calibri,Bold"/>
          <w:b/>
          <w:bCs/>
          <w:color w:val="000000"/>
          <w:lang w:val="en-IN"/>
        </w:rPr>
        <w:t>In Class Programming –</w:t>
      </w:r>
      <w:proofErr w:type="gramStart"/>
      <w:r w:rsidR="004E7A36">
        <w:rPr>
          <w:rFonts w:ascii="Calibri,Bold" w:hAnsi="Calibri,Bold" w:cs="Calibri,Bold"/>
          <w:b/>
          <w:bCs/>
          <w:color w:val="000000"/>
          <w:lang w:val="en-IN"/>
        </w:rPr>
        <w:t>4</w:t>
      </w:r>
      <w:r>
        <w:rPr>
          <w:rFonts w:ascii="Calibri,Bold" w:hAnsi="Calibri,Bold" w:cs="Calibri,Bold"/>
          <w:b/>
          <w:bCs/>
          <w:color w:val="000000"/>
          <w:lang w:val="en-IN"/>
        </w:rPr>
        <w:t xml:space="preserve">  Report</w:t>
      </w:r>
      <w:proofErr w:type="gramEnd"/>
    </w:p>
    <w:p w14:paraId="52BE1A36" w14:textId="55E07A48" w:rsidR="002F1AF7" w:rsidRDefault="002F1AF7" w:rsidP="002F1AF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  <w:r>
        <w:rPr>
          <w:rFonts w:ascii="Calibri,Bold" w:hAnsi="Calibri,Bold" w:cs="Calibri,Bold"/>
          <w:b/>
          <w:bCs/>
          <w:color w:val="000000"/>
          <w:lang w:val="en-IN"/>
        </w:rPr>
        <w:t>(</w:t>
      </w:r>
      <w:proofErr w:type="spellStart"/>
      <w:r>
        <w:rPr>
          <w:rFonts w:ascii="Calibri,Bold" w:hAnsi="Calibri,Bold" w:cs="Calibri,Bold"/>
          <w:b/>
          <w:bCs/>
          <w:color w:val="000000"/>
          <w:lang w:val="en-IN"/>
        </w:rPr>
        <w:t>Jongkook</w:t>
      </w:r>
      <w:proofErr w:type="spellEnd"/>
      <w:r>
        <w:rPr>
          <w:rFonts w:ascii="Calibri,Bold" w:hAnsi="Calibri,Bold" w:cs="Calibri,Bold"/>
          <w:b/>
          <w:bCs/>
          <w:color w:val="000000"/>
          <w:lang w:val="en-IN"/>
        </w:rPr>
        <w:t xml:space="preserve"> Son)</w:t>
      </w:r>
    </w:p>
    <w:p w14:paraId="0E25CFA7" w14:textId="6AC03936" w:rsidR="002F1AF7" w:rsidRDefault="002F1AF7" w:rsidP="000E1E9C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</w:p>
    <w:p w14:paraId="712CABDE" w14:textId="09BE77D3" w:rsidR="00076856" w:rsidRPr="00874AA1" w:rsidRDefault="00076856" w:rsidP="00874AA1">
      <w:pPr>
        <w:pStyle w:val="Title"/>
      </w:pPr>
    </w:p>
    <w:p w14:paraId="0C231155" w14:textId="77777777" w:rsidR="00A20D97" w:rsidRDefault="00A20D97" w:rsidP="00A20D97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17FD36FE7E0149049EFEC24C841EAFBA"/>
          </w:placeholder>
          <w:temporary/>
          <w:showingPlcHdr/>
          <w15:appearance w15:val="hidden"/>
        </w:sdtPr>
        <w:sdtContent>
          <w:r w:rsidRPr="00874AA1">
            <w:t>Project Overview:</w:t>
          </w:r>
        </w:sdtContent>
      </w:sdt>
    </w:p>
    <w:p w14:paraId="385C9BA2" w14:textId="77777777" w:rsidR="00A20D97" w:rsidRDefault="00A20D97" w:rsidP="00A20D97">
      <w:pPr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Use the same data (that we obtained by in source code in ICP3 </w:t>
      </w:r>
      <w:r>
        <w:rPr>
          <w:rFonts w:ascii="Courier New" w:hAnsi="Courier New" w:cs="Courier New"/>
          <w:sz w:val="21"/>
          <w:szCs w:val="21"/>
        </w:rPr>
        <w:t>Data = pd.read_csv('https://raw.githubusercontent.com/dD2405/Twitter_Sentiment_Analysis/master/train.csv')</w:t>
      </w:r>
      <w:r>
        <w:rPr>
          <w:b/>
          <w:bCs/>
          <w:sz w:val="22"/>
          <w:szCs w:val="22"/>
        </w:rPr>
        <w:t>) and perform the sentiment analysis task on this data using one of the Deep Learning Classifier (</w:t>
      </w:r>
      <w:proofErr w:type="spellStart"/>
      <w:r>
        <w:rPr>
          <w:b/>
          <w:bCs/>
          <w:sz w:val="22"/>
          <w:szCs w:val="22"/>
        </w:rPr>
        <w:t>Keras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Sequantial</w:t>
      </w:r>
      <w:proofErr w:type="spellEnd"/>
      <w:r>
        <w:rPr>
          <w:b/>
          <w:bCs/>
          <w:sz w:val="22"/>
          <w:szCs w:val="22"/>
        </w:rPr>
        <w:t xml:space="preserve"> model) for text.</w:t>
      </w:r>
    </w:p>
    <w:p w14:paraId="53CB60B4" w14:textId="77777777" w:rsidR="00A20D97" w:rsidRPr="00874AA1" w:rsidRDefault="00A20D97" w:rsidP="00A20D97"/>
    <w:p w14:paraId="3C49C4D7" w14:textId="77777777" w:rsidR="00A20D97" w:rsidRPr="00874AA1" w:rsidRDefault="00A20D97" w:rsidP="00A20D97">
      <w:pPr>
        <w:pStyle w:val="Heading1"/>
      </w:pPr>
      <w:sdt>
        <w:sdtPr>
          <w:alias w:val="Requirements/Task(s):"/>
          <w:tag w:val="Requirements/Task(s):"/>
          <w:id w:val="1725405758"/>
          <w:placeholder>
            <w:docPart w:val="B620F755FCA54B15A9D90ECB24F2F57A"/>
          </w:placeholder>
          <w:temporary/>
          <w:showingPlcHdr/>
          <w15:appearance w15:val="hidden"/>
        </w:sdtPr>
        <w:sdtContent>
          <w:r w:rsidRPr="00874AA1">
            <w:t>Requirements/Task(s):</w:t>
          </w:r>
        </w:sdtContent>
      </w:sdt>
    </w:p>
    <w:p w14:paraId="751131B6" w14:textId="77777777" w:rsidR="00A20D97" w:rsidRDefault="00A20D97" w:rsidP="00A20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eastAsia="ko-KR"/>
        </w:rPr>
      </w:pPr>
      <w:r w:rsidRPr="00FA5894">
        <w:rPr>
          <w:rFonts w:ascii="Calibri" w:hAnsi="Calibri" w:cs="Calibri"/>
          <w:color w:val="000000"/>
          <w:lang w:eastAsia="ko-KR"/>
        </w:rPr>
        <w:t>Data cleaning and preprocessing (at minimum have the following: Removing unnecessary columns or data, Removing Twitter Handles( @user ), Removing punctuation, numbers, special characters, Removing stop words, Tokenization, and Stemming, TFIDF vectors, POS tagging, checking for missing values , train/test split of data). (40 points)</w:t>
      </w:r>
    </w:p>
    <w:p w14:paraId="2FAD0981" w14:textId="77777777" w:rsidR="00A20D97" w:rsidRDefault="00A20D97" w:rsidP="00A20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eastAsia="ko-KR"/>
        </w:rPr>
      </w:pPr>
      <w:r w:rsidRPr="00FA5894">
        <w:rPr>
          <w:rFonts w:ascii="Calibri" w:hAnsi="Calibri" w:cs="Calibri"/>
          <w:color w:val="000000"/>
          <w:lang w:eastAsia="ko-KR"/>
        </w:rPr>
        <w:t>Deep Learning Model building, adding right combination of layers, and successfully executing the model to make prediction. (50 points)</w:t>
      </w:r>
    </w:p>
    <w:p w14:paraId="1C527368" w14:textId="77777777" w:rsidR="00A20D97" w:rsidRPr="00FA5894" w:rsidRDefault="00A20D97" w:rsidP="00A20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eastAsia="ko-KR"/>
        </w:rPr>
      </w:pPr>
      <w:r w:rsidRPr="00FA5894">
        <w:rPr>
          <w:rFonts w:ascii="Calibri" w:hAnsi="Calibri" w:cs="Calibri"/>
          <w:color w:val="000000"/>
          <w:lang w:eastAsia="ko-KR"/>
        </w:rPr>
        <w:t>Code quality, Pdf Report quality, video explanation (10 points)</w:t>
      </w:r>
    </w:p>
    <w:p w14:paraId="22221295" w14:textId="77777777" w:rsidR="00A20D97" w:rsidRPr="00FA5894" w:rsidRDefault="00A20D97" w:rsidP="00A20D9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eastAsia="ko-KR"/>
        </w:rPr>
      </w:pPr>
    </w:p>
    <w:p w14:paraId="102FA1A4" w14:textId="77777777" w:rsidR="00A20D97" w:rsidRDefault="00A20D97" w:rsidP="00A20D97"/>
    <w:p w14:paraId="0E58DD4F" w14:textId="77777777" w:rsidR="00A20D97" w:rsidRPr="002F1AF7" w:rsidRDefault="00A20D97" w:rsidP="00A20D97">
      <w:pPr>
        <w:rPr>
          <w:b/>
          <w:bCs/>
          <w:sz w:val="28"/>
          <w:szCs w:val="28"/>
        </w:rPr>
      </w:pPr>
      <w:r w:rsidRPr="002F1AF7">
        <w:rPr>
          <w:b/>
          <w:bCs/>
          <w:sz w:val="28"/>
          <w:szCs w:val="28"/>
        </w:rPr>
        <w:t>What I learned in ICP:</w:t>
      </w:r>
    </w:p>
    <w:p w14:paraId="022ED32E" w14:textId="1D69DE1A" w:rsidR="00A20D97" w:rsidRDefault="00A20D97" w:rsidP="00A20D97">
      <w:r w:rsidRPr="00180662">
        <w:t xml:space="preserve">I could have learned the basics of </w:t>
      </w:r>
      <w:r w:rsidR="00052839">
        <w:t>deep learning model</w:t>
      </w:r>
      <w:r w:rsidR="00D709D2">
        <w:t xml:space="preserve"> and data preprocessing with </w:t>
      </w:r>
      <w:proofErr w:type="spellStart"/>
      <w:r w:rsidR="00D709D2">
        <w:t>keras</w:t>
      </w:r>
      <w:proofErr w:type="spellEnd"/>
      <w:r w:rsidRPr="00180662">
        <w:t xml:space="preserve">. </w:t>
      </w:r>
      <w:proofErr w:type="gramStart"/>
      <w:r w:rsidRPr="00180662">
        <w:t>First of all</w:t>
      </w:r>
      <w:proofErr w:type="gramEnd"/>
      <w:r w:rsidRPr="00180662">
        <w:t>,</w:t>
      </w:r>
      <w:r w:rsidR="00D709D2">
        <w:t xml:space="preserve"> I could have learned how to make deep learning model with </w:t>
      </w:r>
      <w:proofErr w:type="spellStart"/>
      <w:r w:rsidR="00D709D2">
        <w:t>keras</w:t>
      </w:r>
      <w:proofErr w:type="spellEnd"/>
      <w:r w:rsidRPr="00180662">
        <w:t>.</w:t>
      </w:r>
      <w:r w:rsidR="00D709D2">
        <w:t xml:space="preserve"> In this ICP4, I made a sequential model. </w:t>
      </w:r>
      <w:r w:rsidRPr="00180662">
        <w:t xml:space="preserve"> Also, I could have learned</w:t>
      </w:r>
      <w:r w:rsidR="00D709D2">
        <w:t xml:space="preserve"> basic structure </w:t>
      </w:r>
      <w:proofErr w:type="gramStart"/>
      <w:r w:rsidR="00D709D2">
        <w:t>of  the</w:t>
      </w:r>
      <w:proofErr w:type="gramEnd"/>
      <w:r w:rsidR="00D709D2">
        <w:t xml:space="preserve"> model. I keep thinking about which layer should I add and which activation </w:t>
      </w:r>
      <w:proofErr w:type="spellStart"/>
      <w:r w:rsidR="00D709D2">
        <w:t>fuction</w:t>
      </w:r>
      <w:proofErr w:type="spellEnd"/>
      <w:r w:rsidR="00D709D2">
        <w:t xml:space="preserve"> should I use to maximize accuracy for model</w:t>
      </w:r>
      <w:r w:rsidRPr="00180662">
        <w:t>.</w:t>
      </w:r>
      <w:r w:rsidR="00D709D2">
        <w:t xml:space="preserve"> Still I am confused and do not have intuitive about this concept. I can build some basic structure of model.</w:t>
      </w:r>
      <w:r w:rsidRPr="00180662">
        <w:t xml:space="preserve"> Finally, using the module in </w:t>
      </w:r>
      <w:proofErr w:type="spellStart"/>
      <w:r w:rsidR="00D709D2">
        <w:t>keras</w:t>
      </w:r>
      <w:proofErr w:type="spellEnd"/>
      <w:r w:rsidRPr="00180662">
        <w:t xml:space="preserve"> I learned how to tokenize, which was very meaningful to me.</w:t>
      </w:r>
    </w:p>
    <w:p w14:paraId="0E3C9225" w14:textId="77777777" w:rsidR="00180662" w:rsidRDefault="00180662" w:rsidP="002F1AF7"/>
    <w:p w14:paraId="0AEEF847" w14:textId="0CB7775D" w:rsidR="002F1AF7" w:rsidRDefault="002F1AF7" w:rsidP="002F1AF7"/>
    <w:p w14:paraId="756AEDC5" w14:textId="2230873E" w:rsidR="002F1AF7" w:rsidRDefault="002F1AF7" w:rsidP="002F1AF7"/>
    <w:p w14:paraId="3AC125EC" w14:textId="1ED8A4C1" w:rsidR="002F1AF7" w:rsidRDefault="002F1AF7" w:rsidP="002F1AF7"/>
    <w:p w14:paraId="783547AB" w14:textId="77777777" w:rsidR="002F1AF7" w:rsidRDefault="002F1AF7" w:rsidP="002F1AF7"/>
    <w:p w14:paraId="14E7376C" w14:textId="556D1FBD" w:rsidR="009562AD" w:rsidRPr="002F1AF7" w:rsidRDefault="002F1AF7" w:rsidP="002F1AF7">
      <w:pPr>
        <w:rPr>
          <w:b/>
          <w:bCs/>
          <w:sz w:val="28"/>
          <w:szCs w:val="28"/>
        </w:rPr>
      </w:pPr>
      <w:r w:rsidRPr="002F1AF7">
        <w:rPr>
          <w:b/>
          <w:bCs/>
          <w:sz w:val="28"/>
          <w:szCs w:val="28"/>
        </w:rPr>
        <w:lastRenderedPageBreak/>
        <w:t>ICP description what was the task you were performing and Screen shots that shows the successful execution of each required step of your code</w:t>
      </w:r>
    </w:p>
    <w:p w14:paraId="48AB53E5" w14:textId="1377CFBC" w:rsidR="00044941" w:rsidRDefault="002F1AF7" w:rsidP="002F1A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1AF7">
        <w:rPr>
          <w:sz w:val="24"/>
          <w:szCs w:val="24"/>
        </w:rPr>
        <w:t>Data cleaning and preprocessing</w:t>
      </w:r>
    </w:p>
    <w:p w14:paraId="766927C0" w14:textId="3B26E364" w:rsidR="002F1AF7" w:rsidRDefault="002F1AF7" w:rsidP="002F1AF7">
      <w:pPr>
        <w:pStyle w:val="ListParagraph"/>
        <w:rPr>
          <w:sz w:val="24"/>
          <w:szCs w:val="24"/>
        </w:rPr>
      </w:pPr>
    </w:p>
    <w:p w14:paraId="5DEE49DE" w14:textId="37CBE1A5" w:rsidR="002F1AF7" w:rsidRPr="009562AD" w:rsidRDefault="002F1AF7" w:rsidP="002F1AF7">
      <w:pPr>
        <w:pStyle w:val="ListParagraph"/>
        <w:rPr>
          <w:b/>
          <w:bCs/>
          <w:sz w:val="24"/>
          <w:szCs w:val="24"/>
        </w:rPr>
      </w:pPr>
      <w:r w:rsidRPr="009562AD">
        <w:rPr>
          <w:b/>
          <w:bCs/>
          <w:sz w:val="24"/>
          <w:szCs w:val="24"/>
        </w:rPr>
        <w:t>Remove unnecessary column</w:t>
      </w:r>
      <w:r w:rsidR="00D3337F">
        <w:rPr>
          <w:b/>
          <w:bCs/>
          <w:sz w:val="24"/>
          <w:szCs w:val="24"/>
        </w:rPr>
        <w:t xml:space="preserve"> in this case id column is not necessary</w:t>
      </w:r>
    </w:p>
    <w:p w14:paraId="599D1E6C" w14:textId="0C8224E6" w:rsidR="002F1AF7" w:rsidRDefault="002F1AF7" w:rsidP="002F1AF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F08F87" wp14:editId="554DFA08">
            <wp:extent cx="57626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3F2D" w14:textId="77777777" w:rsidR="00B4777C" w:rsidRDefault="00B4777C" w:rsidP="002F1AF7">
      <w:pPr>
        <w:pStyle w:val="ListParagraph"/>
        <w:rPr>
          <w:sz w:val="24"/>
          <w:szCs w:val="24"/>
        </w:rPr>
      </w:pPr>
    </w:p>
    <w:p w14:paraId="20ACD0C5" w14:textId="59D7E4C1" w:rsidR="00545E90" w:rsidRPr="00D3337F" w:rsidRDefault="00B4777C" w:rsidP="002F1AF7">
      <w:pPr>
        <w:pStyle w:val="ListParagraph"/>
        <w:rPr>
          <w:b/>
          <w:bCs/>
          <w:sz w:val="24"/>
          <w:szCs w:val="24"/>
        </w:rPr>
      </w:pPr>
      <w:r w:rsidRPr="00D3337F">
        <w:rPr>
          <w:b/>
          <w:bCs/>
          <w:sz w:val="24"/>
          <w:szCs w:val="24"/>
        </w:rPr>
        <w:t xml:space="preserve">Remove Twitter handler </w:t>
      </w:r>
      <w:r w:rsidR="00D3337F">
        <w:rPr>
          <w:b/>
          <w:bCs/>
          <w:sz w:val="24"/>
          <w:szCs w:val="24"/>
        </w:rPr>
        <w:t xml:space="preserve">by using re module </w:t>
      </w:r>
    </w:p>
    <w:p w14:paraId="36D1C5F0" w14:textId="218BCB7F" w:rsidR="00B4777C" w:rsidRDefault="00B4777C" w:rsidP="002F1AF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7F3057" wp14:editId="263D488E">
            <wp:extent cx="463867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99DC" w14:textId="18152889" w:rsidR="00B4777C" w:rsidRDefault="00B4777C" w:rsidP="002F1AF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AB67AF" wp14:editId="507F435A">
            <wp:extent cx="509587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C50A" w14:textId="0A3CC57A" w:rsidR="00B4777C" w:rsidRPr="00B4777C" w:rsidRDefault="00B4777C" w:rsidP="00B4777C">
      <w:pPr>
        <w:pStyle w:val="ListParagraph"/>
        <w:rPr>
          <w:b/>
          <w:bCs/>
          <w:sz w:val="24"/>
          <w:szCs w:val="24"/>
        </w:rPr>
      </w:pPr>
      <w:r w:rsidRPr="00B4777C">
        <w:rPr>
          <w:b/>
          <w:bCs/>
          <w:sz w:val="24"/>
          <w:szCs w:val="24"/>
        </w:rPr>
        <w:t>Remove punctuation, numbers, special characters</w:t>
      </w:r>
      <w:r w:rsidR="00D3337F">
        <w:rPr>
          <w:b/>
          <w:bCs/>
          <w:sz w:val="24"/>
          <w:szCs w:val="24"/>
        </w:rPr>
        <w:t xml:space="preserve"> simply using </w:t>
      </w:r>
      <w:proofErr w:type="spellStart"/>
      <w:r w:rsidR="00D3337F">
        <w:rPr>
          <w:b/>
          <w:bCs/>
          <w:sz w:val="24"/>
          <w:szCs w:val="24"/>
        </w:rPr>
        <w:t>Series.str</w:t>
      </w:r>
      <w:proofErr w:type="spellEnd"/>
      <w:r w:rsidR="00D3337F">
        <w:rPr>
          <w:b/>
          <w:bCs/>
          <w:sz w:val="24"/>
          <w:szCs w:val="24"/>
        </w:rPr>
        <w:t xml:space="preserve"> </w:t>
      </w:r>
    </w:p>
    <w:p w14:paraId="4291125D" w14:textId="68A5D91C" w:rsidR="00B4777C" w:rsidRDefault="00B4777C" w:rsidP="00B4777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F8ABC7" wp14:editId="02B4AEE3">
            <wp:extent cx="593407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EC2E" w14:textId="59FE9F3F" w:rsidR="00B4777C" w:rsidRDefault="00B4777C" w:rsidP="00B4777C">
      <w:pPr>
        <w:pStyle w:val="ListParagraph"/>
        <w:rPr>
          <w:sz w:val="24"/>
          <w:szCs w:val="24"/>
        </w:rPr>
      </w:pPr>
    </w:p>
    <w:p w14:paraId="18301A04" w14:textId="0862D509" w:rsidR="00B4777C" w:rsidRDefault="00B4777C" w:rsidP="00B4777C">
      <w:pPr>
        <w:pStyle w:val="ListParagraph"/>
        <w:rPr>
          <w:sz w:val="24"/>
          <w:szCs w:val="24"/>
        </w:rPr>
      </w:pPr>
    </w:p>
    <w:p w14:paraId="52937BFB" w14:textId="302B8442" w:rsidR="00B4777C" w:rsidRPr="00B4777C" w:rsidRDefault="00B4777C" w:rsidP="00B4777C">
      <w:pPr>
        <w:pStyle w:val="ListParagraph"/>
        <w:rPr>
          <w:b/>
          <w:bCs/>
          <w:sz w:val="24"/>
          <w:szCs w:val="24"/>
        </w:rPr>
      </w:pPr>
      <w:r w:rsidRPr="00B4777C">
        <w:rPr>
          <w:b/>
          <w:bCs/>
          <w:sz w:val="24"/>
          <w:szCs w:val="24"/>
        </w:rPr>
        <w:t xml:space="preserve">Remove </w:t>
      </w:r>
      <w:proofErr w:type="spellStart"/>
      <w:r w:rsidRPr="00B4777C">
        <w:rPr>
          <w:b/>
          <w:bCs/>
          <w:sz w:val="24"/>
          <w:szCs w:val="24"/>
        </w:rPr>
        <w:t>stopwords</w:t>
      </w:r>
      <w:proofErr w:type="spellEnd"/>
      <w:r w:rsidR="00D3337F">
        <w:rPr>
          <w:b/>
          <w:bCs/>
          <w:sz w:val="24"/>
          <w:szCs w:val="24"/>
        </w:rPr>
        <w:t xml:space="preserve"> which are loaded from </w:t>
      </w:r>
      <w:proofErr w:type="spellStart"/>
      <w:r w:rsidR="00D3337F">
        <w:rPr>
          <w:b/>
          <w:bCs/>
          <w:sz w:val="24"/>
          <w:szCs w:val="24"/>
        </w:rPr>
        <w:t>nltk</w:t>
      </w:r>
      <w:proofErr w:type="spellEnd"/>
    </w:p>
    <w:p w14:paraId="5121590D" w14:textId="04DEA8B3" w:rsidR="00B4777C" w:rsidRDefault="00B4777C" w:rsidP="00B4777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89D4D1" wp14:editId="44AA5434">
            <wp:extent cx="593407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8B47" w14:textId="621ACA09" w:rsidR="00B4777C" w:rsidRDefault="00B4777C" w:rsidP="00B4777C">
      <w:pPr>
        <w:pStyle w:val="ListParagraph"/>
        <w:rPr>
          <w:sz w:val="24"/>
          <w:szCs w:val="24"/>
        </w:rPr>
      </w:pPr>
    </w:p>
    <w:p w14:paraId="38C5B1A8" w14:textId="133D5393" w:rsidR="00B4777C" w:rsidRDefault="00B4777C" w:rsidP="00B4777C">
      <w:pPr>
        <w:pStyle w:val="ListParagraph"/>
        <w:rPr>
          <w:sz w:val="24"/>
          <w:szCs w:val="24"/>
        </w:rPr>
      </w:pPr>
    </w:p>
    <w:p w14:paraId="32BBE434" w14:textId="6D2E6266" w:rsidR="00B4777C" w:rsidRDefault="00B4777C" w:rsidP="00B4777C">
      <w:pPr>
        <w:pStyle w:val="ListParagraph"/>
        <w:rPr>
          <w:sz w:val="24"/>
          <w:szCs w:val="24"/>
        </w:rPr>
      </w:pPr>
    </w:p>
    <w:p w14:paraId="2781D625" w14:textId="3B012348" w:rsidR="00B4777C" w:rsidRDefault="00B4777C" w:rsidP="00B4777C">
      <w:pPr>
        <w:pStyle w:val="ListParagraph"/>
        <w:rPr>
          <w:sz w:val="24"/>
          <w:szCs w:val="24"/>
        </w:rPr>
      </w:pPr>
    </w:p>
    <w:p w14:paraId="35B352D4" w14:textId="551B2C01" w:rsidR="00B4777C" w:rsidRPr="00B4777C" w:rsidRDefault="00B4777C" w:rsidP="00B4777C">
      <w:pPr>
        <w:pStyle w:val="ListParagraph"/>
        <w:rPr>
          <w:b/>
          <w:bCs/>
          <w:sz w:val="24"/>
          <w:szCs w:val="24"/>
        </w:rPr>
      </w:pPr>
      <w:r w:rsidRPr="00B4777C">
        <w:rPr>
          <w:b/>
          <w:bCs/>
          <w:sz w:val="24"/>
          <w:szCs w:val="24"/>
        </w:rPr>
        <w:t>Tokenization, and Stemming</w:t>
      </w:r>
    </w:p>
    <w:p w14:paraId="0E74147B" w14:textId="4B992CA9" w:rsidR="00B4777C" w:rsidRDefault="00B4777C" w:rsidP="00B4777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217384" wp14:editId="1EB2C76C">
            <wp:extent cx="514350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3299" w14:textId="022BD697" w:rsidR="00B4777C" w:rsidRDefault="00B4777C" w:rsidP="00B4777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947F27" wp14:editId="4C62B7A3">
            <wp:extent cx="5010150" cy="410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0152" w14:textId="017A5C72" w:rsidR="00B4777C" w:rsidRDefault="00B4777C" w:rsidP="00B4777C">
      <w:pPr>
        <w:pStyle w:val="ListParagraph"/>
        <w:rPr>
          <w:sz w:val="24"/>
          <w:szCs w:val="24"/>
        </w:rPr>
      </w:pPr>
    </w:p>
    <w:p w14:paraId="4E394274" w14:textId="77777777" w:rsidR="00D709D2" w:rsidRDefault="00D709D2" w:rsidP="00B4777C">
      <w:pPr>
        <w:pStyle w:val="ListParagraph"/>
        <w:rPr>
          <w:sz w:val="24"/>
          <w:szCs w:val="24"/>
        </w:rPr>
      </w:pPr>
    </w:p>
    <w:p w14:paraId="080A9E14" w14:textId="1A5F15F9" w:rsidR="00B4777C" w:rsidRDefault="00B4777C" w:rsidP="00B4777C">
      <w:pPr>
        <w:pStyle w:val="ListParagraph"/>
        <w:rPr>
          <w:sz w:val="24"/>
          <w:szCs w:val="24"/>
        </w:rPr>
      </w:pPr>
    </w:p>
    <w:p w14:paraId="4CDAA77B" w14:textId="7B57F218" w:rsidR="00B4777C" w:rsidRDefault="00B4777C" w:rsidP="00B4777C">
      <w:pPr>
        <w:pStyle w:val="ListParagraph"/>
        <w:rPr>
          <w:sz w:val="24"/>
          <w:szCs w:val="24"/>
        </w:rPr>
      </w:pPr>
    </w:p>
    <w:p w14:paraId="77EF8FCE" w14:textId="41AE92EE" w:rsidR="00B4777C" w:rsidRDefault="00B4777C" w:rsidP="00B4777C">
      <w:pPr>
        <w:pStyle w:val="ListParagraph"/>
        <w:rPr>
          <w:b/>
          <w:bCs/>
        </w:rPr>
      </w:pPr>
      <w:r w:rsidRPr="00B4777C">
        <w:rPr>
          <w:b/>
          <w:bCs/>
        </w:rPr>
        <w:lastRenderedPageBreak/>
        <w:t>POS tagging</w:t>
      </w:r>
    </w:p>
    <w:p w14:paraId="614794F8" w14:textId="2969E648" w:rsidR="00B4777C" w:rsidRDefault="00B4777C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4C0B5667" wp14:editId="58A1B0F7">
            <wp:extent cx="594360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1DEA" w14:textId="686C06B6" w:rsidR="00B4777C" w:rsidRDefault="00B4777C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C3CF0EE" wp14:editId="7147BEB5">
            <wp:extent cx="5934075" cy="3933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4FC2" w14:textId="158FB793" w:rsidR="00B4777C" w:rsidRDefault="00B4777C" w:rsidP="00B4777C">
      <w:pPr>
        <w:pStyle w:val="ListParagraph"/>
        <w:rPr>
          <w:b/>
          <w:bCs/>
          <w:sz w:val="24"/>
          <w:szCs w:val="24"/>
        </w:rPr>
      </w:pPr>
    </w:p>
    <w:p w14:paraId="45825293" w14:textId="33A6B8E1" w:rsidR="00B4777C" w:rsidRDefault="00B4777C" w:rsidP="00B4777C">
      <w:pPr>
        <w:pStyle w:val="ListParagraph"/>
        <w:rPr>
          <w:b/>
          <w:bCs/>
          <w:sz w:val="24"/>
          <w:szCs w:val="24"/>
        </w:rPr>
      </w:pPr>
    </w:p>
    <w:p w14:paraId="1E0F63A9" w14:textId="4F6F0EA7" w:rsidR="00B4777C" w:rsidRDefault="00B4777C" w:rsidP="00B4777C">
      <w:pPr>
        <w:pStyle w:val="ListParagraph"/>
        <w:rPr>
          <w:b/>
          <w:bCs/>
          <w:sz w:val="24"/>
          <w:szCs w:val="24"/>
        </w:rPr>
      </w:pPr>
    </w:p>
    <w:p w14:paraId="729208B6" w14:textId="67652B78" w:rsidR="00B4777C" w:rsidRDefault="00B4777C" w:rsidP="00B4777C">
      <w:pPr>
        <w:pStyle w:val="ListParagraph"/>
        <w:rPr>
          <w:b/>
          <w:bCs/>
          <w:sz w:val="24"/>
          <w:szCs w:val="24"/>
        </w:rPr>
      </w:pPr>
    </w:p>
    <w:p w14:paraId="2F419674" w14:textId="02359D49" w:rsidR="00B4777C" w:rsidRDefault="00B4777C" w:rsidP="00B4777C">
      <w:pPr>
        <w:pStyle w:val="ListParagraph"/>
        <w:rPr>
          <w:b/>
          <w:bCs/>
          <w:sz w:val="24"/>
          <w:szCs w:val="24"/>
        </w:rPr>
      </w:pPr>
    </w:p>
    <w:p w14:paraId="5DDFB563" w14:textId="6A3E75D3" w:rsidR="00B4777C" w:rsidRDefault="00B4777C" w:rsidP="00B4777C">
      <w:pPr>
        <w:pStyle w:val="ListParagraph"/>
        <w:rPr>
          <w:b/>
          <w:bCs/>
          <w:sz w:val="24"/>
          <w:szCs w:val="24"/>
        </w:rPr>
      </w:pPr>
    </w:p>
    <w:p w14:paraId="793B0ED8" w14:textId="69B56396" w:rsidR="00B4777C" w:rsidRDefault="00B4777C" w:rsidP="00B4777C">
      <w:pPr>
        <w:pStyle w:val="ListParagraph"/>
        <w:rPr>
          <w:b/>
          <w:bCs/>
          <w:sz w:val="24"/>
          <w:szCs w:val="24"/>
        </w:rPr>
      </w:pPr>
    </w:p>
    <w:p w14:paraId="6EBA59B7" w14:textId="7E10B4B7" w:rsidR="00B4777C" w:rsidRDefault="00B4777C" w:rsidP="00B4777C">
      <w:pPr>
        <w:pStyle w:val="ListParagraph"/>
        <w:rPr>
          <w:b/>
          <w:bCs/>
          <w:sz w:val="24"/>
          <w:szCs w:val="24"/>
        </w:rPr>
      </w:pPr>
    </w:p>
    <w:p w14:paraId="61F1DEC4" w14:textId="16FC0303" w:rsidR="00B4777C" w:rsidRDefault="00B4777C" w:rsidP="00B4777C">
      <w:pPr>
        <w:pStyle w:val="ListParagraph"/>
        <w:rPr>
          <w:b/>
          <w:bCs/>
          <w:sz w:val="24"/>
          <w:szCs w:val="24"/>
        </w:rPr>
      </w:pPr>
    </w:p>
    <w:p w14:paraId="5D0C3C97" w14:textId="6C0FB08E" w:rsidR="00B4777C" w:rsidRDefault="00B4777C" w:rsidP="00B4777C">
      <w:pPr>
        <w:pStyle w:val="ListParagraph"/>
        <w:rPr>
          <w:b/>
          <w:bCs/>
          <w:sz w:val="24"/>
          <w:szCs w:val="24"/>
        </w:rPr>
      </w:pPr>
    </w:p>
    <w:p w14:paraId="30F51579" w14:textId="1CF58CE6" w:rsidR="00A20D97" w:rsidRDefault="00A20D97" w:rsidP="00B4777C">
      <w:pPr>
        <w:pStyle w:val="ListParagraph"/>
        <w:rPr>
          <w:b/>
          <w:bCs/>
          <w:sz w:val="24"/>
          <w:szCs w:val="24"/>
        </w:rPr>
      </w:pPr>
    </w:p>
    <w:p w14:paraId="132B27DA" w14:textId="79A496EE" w:rsidR="00A20D97" w:rsidRDefault="00A20D97" w:rsidP="00B4777C">
      <w:pPr>
        <w:pStyle w:val="ListParagraph"/>
        <w:rPr>
          <w:b/>
          <w:bCs/>
          <w:sz w:val="24"/>
          <w:szCs w:val="24"/>
        </w:rPr>
      </w:pPr>
    </w:p>
    <w:p w14:paraId="3A3F2644" w14:textId="2A242322" w:rsidR="00A20D97" w:rsidRDefault="00A20D97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Tokenization by </w:t>
      </w:r>
      <w:proofErr w:type="spellStart"/>
      <w:r>
        <w:rPr>
          <w:b/>
          <w:bCs/>
          <w:sz w:val="24"/>
          <w:szCs w:val="24"/>
        </w:rPr>
        <w:t>keras</w:t>
      </w:r>
      <w:proofErr w:type="spellEnd"/>
    </w:p>
    <w:p w14:paraId="127C9FB9" w14:textId="77777777" w:rsidR="00A20D97" w:rsidRDefault="00A20D97" w:rsidP="00B4777C">
      <w:pPr>
        <w:pStyle w:val="ListParagraph"/>
        <w:rPr>
          <w:b/>
          <w:bCs/>
          <w:sz w:val="24"/>
          <w:szCs w:val="24"/>
        </w:rPr>
      </w:pPr>
    </w:p>
    <w:p w14:paraId="18809025" w14:textId="18617307" w:rsidR="00B4777C" w:rsidRDefault="00A20D97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C421D1" wp14:editId="3EC11BAA">
            <wp:extent cx="5934075" cy="3657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394E" w14:textId="114F30B0" w:rsidR="00A20D97" w:rsidRDefault="00A20D97" w:rsidP="00B4777C">
      <w:pPr>
        <w:pStyle w:val="ListParagraph"/>
        <w:rPr>
          <w:b/>
          <w:bCs/>
          <w:sz w:val="24"/>
          <w:szCs w:val="24"/>
        </w:rPr>
      </w:pPr>
    </w:p>
    <w:p w14:paraId="260B80F1" w14:textId="225E6F73" w:rsidR="00BF0025" w:rsidRDefault="00BF0025" w:rsidP="00B4777C">
      <w:pPr>
        <w:pStyle w:val="ListParagraph"/>
        <w:rPr>
          <w:b/>
          <w:bCs/>
          <w:sz w:val="24"/>
          <w:szCs w:val="24"/>
        </w:rPr>
      </w:pPr>
    </w:p>
    <w:p w14:paraId="091E7B10" w14:textId="5A7DD1CA" w:rsidR="00BF0025" w:rsidRDefault="00BF0025" w:rsidP="00BF002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Train/Test split for data</w:t>
      </w:r>
    </w:p>
    <w:p w14:paraId="1BE656B6" w14:textId="77777777" w:rsidR="00BF0025" w:rsidRDefault="00BF0025" w:rsidP="00B4777C">
      <w:pPr>
        <w:pStyle w:val="ListParagraph"/>
        <w:rPr>
          <w:b/>
          <w:bCs/>
          <w:sz w:val="24"/>
          <w:szCs w:val="24"/>
        </w:rPr>
      </w:pPr>
    </w:p>
    <w:p w14:paraId="41894032" w14:textId="77777777" w:rsidR="00BF0025" w:rsidRDefault="00A20D97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E2FF606" wp14:editId="1B29712E">
            <wp:extent cx="5934075" cy="2886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96A1" w14:textId="77777777" w:rsidR="00BF0025" w:rsidRDefault="00BF0025" w:rsidP="00B4777C">
      <w:pPr>
        <w:pStyle w:val="ListParagraph"/>
        <w:rPr>
          <w:b/>
          <w:bCs/>
          <w:sz w:val="24"/>
          <w:szCs w:val="24"/>
        </w:rPr>
      </w:pPr>
    </w:p>
    <w:p w14:paraId="68C0016D" w14:textId="77777777" w:rsidR="00BF0025" w:rsidRDefault="00BF0025" w:rsidP="00B4777C">
      <w:pPr>
        <w:pStyle w:val="ListParagraph"/>
        <w:rPr>
          <w:b/>
          <w:bCs/>
          <w:sz w:val="24"/>
          <w:szCs w:val="24"/>
        </w:rPr>
      </w:pPr>
    </w:p>
    <w:p w14:paraId="51EAB6EF" w14:textId="6461FF67" w:rsidR="00052839" w:rsidRDefault="00052839" w:rsidP="00B4777C">
      <w:pPr>
        <w:pStyle w:val="ListParagraph"/>
        <w:rPr>
          <w:b/>
          <w:bCs/>
          <w:sz w:val="24"/>
          <w:szCs w:val="24"/>
        </w:rPr>
      </w:pPr>
    </w:p>
    <w:p w14:paraId="1E900403" w14:textId="3D7BCFE7" w:rsidR="00052839" w:rsidRDefault="00052839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Simple deep learning model</w:t>
      </w:r>
    </w:p>
    <w:p w14:paraId="0A4D6E8E" w14:textId="77777777" w:rsidR="00052839" w:rsidRDefault="00052839" w:rsidP="00B4777C">
      <w:pPr>
        <w:pStyle w:val="ListParagraph"/>
        <w:rPr>
          <w:b/>
          <w:bCs/>
          <w:sz w:val="24"/>
          <w:szCs w:val="24"/>
        </w:rPr>
      </w:pPr>
    </w:p>
    <w:p w14:paraId="4623D6E5" w14:textId="050F1170" w:rsidR="00BF0025" w:rsidRDefault="00BF0025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E92A9C4" wp14:editId="435ED954">
            <wp:extent cx="5534025" cy="3324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C21E069" wp14:editId="62B0ADBB">
            <wp:extent cx="5915025" cy="2200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4A04CA0" wp14:editId="7F0031B8">
            <wp:extent cx="5943600" cy="2466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216" cy="250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1FB2" w14:textId="77777777" w:rsidR="00BF0025" w:rsidRDefault="00BF0025" w:rsidP="00B4777C">
      <w:pPr>
        <w:pStyle w:val="ListParagraph"/>
        <w:rPr>
          <w:b/>
          <w:bCs/>
          <w:sz w:val="24"/>
          <w:szCs w:val="24"/>
        </w:rPr>
      </w:pPr>
    </w:p>
    <w:p w14:paraId="50AC6128" w14:textId="213A889E" w:rsidR="00B4777C" w:rsidRDefault="00052839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 evaluation</w:t>
      </w:r>
    </w:p>
    <w:p w14:paraId="7A629DFD" w14:textId="5D97D4A3" w:rsidR="00A20D97" w:rsidRDefault="00052839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F00544" wp14:editId="1106C0DF">
            <wp:extent cx="4552950" cy="1104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56BF" w14:textId="419D9595" w:rsidR="00052839" w:rsidRDefault="00052839" w:rsidP="00B4777C">
      <w:pPr>
        <w:pStyle w:val="ListParagraph"/>
        <w:rPr>
          <w:b/>
          <w:bCs/>
          <w:sz w:val="24"/>
          <w:szCs w:val="24"/>
        </w:rPr>
      </w:pPr>
    </w:p>
    <w:p w14:paraId="558057CF" w14:textId="7D3B93B4" w:rsidR="00052839" w:rsidRDefault="00052839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RNN model with LSTM layer</w:t>
      </w:r>
    </w:p>
    <w:p w14:paraId="408CF948" w14:textId="4FBE8124" w:rsidR="00B4777C" w:rsidRDefault="00B4777C" w:rsidP="00B4777C">
      <w:pPr>
        <w:pStyle w:val="ListParagraph"/>
        <w:rPr>
          <w:b/>
          <w:bCs/>
          <w:sz w:val="24"/>
          <w:szCs w:val="24"/>
        </w:rPr>
      </w:pPr>
    </w:p>
    <w:p w14:paraId="14050312" w14:textId="02712B53" w:rsidR="00B4777C" w:rsidRDefault="00052839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97B045" wp14:editId="6745307C">
            <wp:extent cx="5943600" cy="5610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0BA7" w14:textId="021CB262" w:rsidR="00B4777C" w:rsidRDefault="00B4777C" w:rsidP="00B4777C">
      <w:pPr>
        <w:pStyle w:val="ListParagraph"/>
        <w:rPr>
          <w:b/>
          <w:bCs/>
          <w:sz w:val="24"/>
          <w:szCs w:val="24"/>
        </w:rPr>
      </w:pPr>
    </w:p>
    <w:p w14:paraId="5C63F8BA" w14:textId="301325EB" w:rsidR="00B4777C" w:rsidRDefault="00B4777C" w:rsidP="00B4777C">
      <w:pPr>
        <w:pStyle w:val="ListParagraph"/>
        <w:rPr>
          <w:b/>
          <w:bCs/>
          <w:sz w:val="24"/>
          <w:szCs w:val="24"/>
        </w:rPr>
      </w:pPr>
    </w:p>
    <w:p w14:paraId="6973AFC2" w14:textId="5D7AE03B" w:rsidR="00B4777C" w:rsidRDefault="00B4777C" w:rsidP="00B4777C">
      <w:pPr>
        <w:pStyle w:val="ListParagraph"/>
        <w:rPr>
          <w:b/>
          <w:bCs/>
          <w:sz w:val="24"/>
          <w:szCs w:val="24"/>
        </w:rPr>
      </w:pPr>
    </w:p>
    <w:p w14:paraId="5025B281" w14:textId="5C7491C2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369F6CD4" w14:textId="5CE0F555" w:rsidR="00057A03" w:rsidRDefault="00052839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Model summary and evaluation </w:t>
      </w:r>
    </w:p>
    <w:p w14:paraId="2C43D5E4" w14:textId="0F91B10C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4B4D5563" w14:textId="0DACA2DD" w:rsidR="00057A03" w:rsidRDefault="00052839" w:rsidP="00B4777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2F0B6DA" wp14:editId="02C88083">
            <wp:extent cx="5943600" cy="4781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BFEB" w14:textId="1F649EEA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06E093D9" w14:textId="7094B196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136DCBD2" w14:textId="7630E25F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4C69415C" w14:textId="7CFD4128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1AB99A76" w14:textId="5D676F51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64265715" w14:textId="2DE7A69C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2AEF6A51" w14:textId="42FD6EFA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3393C0CB" w14:textId="4542C287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387C6CF1" w14:textId="6420661A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0A864ECC" w14:textId="5D899524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022B664A" w14:textId="55FFE10D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54698418" w14:textId="6EFD6B6D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2D40E30C" w14:textId="2D53055F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5A2067B6" w14:textId="283794C6" w:rsidR="00AA1531" w:rsidRDefault="00AA1531" w:rsidP="00B4777C">
      <w:pPr>
        <w:pStyle w:val="ListParagraph"/>
        <w:rPr>
          <w:b/>
          <w:bCs/>
          <w:sz w:val="24"/>
          <w:szCs w:val="24"/>
        </w:rPr>
      </w:pPr>
    </w:p>
    <w:p w14:paraId="1BC8A29C" w14:textId="31DCCD00" w:rsidR="00057A03" w:rsidRDefault="00057A03" w:rsidP="00B4777C">
      <w:pPr>
        <w:pStyle w:val="ListParagraph"/>
        <w:rPr>
          <w:b/>
          <w:bCs/>
          <w:noProof/>
          <w:sz w:val="24"/>
          <w:szCs w:val="24"/>
        </w:rPr>
      </w:pPr>
    </w:p>
    <w:p w14:paraId="54151B5C" w14:textId="0945B676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2601911A" w14:textId="6B7453F9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68C66513" w14:textId="1E208037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5FE3908D" w14:textId="382D5182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3D9CAB5D" w14:textId="3E66DF09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0B87245B" w14:textId="5A8A607E" w:rsidR="00057A03" w:rsidRDefault="00057A03" w:rsidP="00B4777C">
      <w:pPr>
        <w:pStyle w:val="ListParagraph"/>
        <w:rPr>
          <w:b/>
          <w:bCs/>
          <w:sz w:val="24"/>
          <w:szCs w:val="24"/>
        </w:rPr>
      </w:pPr>
    </w:p>
    <w:p w14:paraId="33DC0C32" w14:textId="719E5B92" w:rsidR="00057A03" w:rsidRPr="00BF0025" w:rsidRDefault="00057A03" w:rsidP="00BF0025">
      <w:pPr>
        <w:rPr>
          <w:b/>
          <w:bCs/>
        </w:rPr>
      </w:pPr>
    </w:p>
    <w:p w14:paraId="652385B2" w14:textId="7A9988D4" w:rsidR="00057A03" w:rsidRDefault="00057A03" w:rsidP="00057A03">
      <w:pPr>
        <w:pStyle w:val="Heading1"/>
      </w:pPr>
      <w:proofErr w:type="gramStart"/>
      <w:r>
        <w:t>Challenges  that</w:t>
      </w:r>
      <w:proofErr w:type="gramEnd"/>
      <w:r>
        <w:t xml:space="preserve"> I faced:</w:t>
      </w:r>
    </w:p>
    <w:p w14:paraId="32EF5613" w14:textId="294C15F9" w:rsidR="00057A03" w:rsidRDefault="00057A03" w:rsidP="00057A03">
      <w:r>
        <w:t xml:space="preserve">The most difficult challenge that I faced was that I was not used to building model </w:t>
      </w:r>
      <w:r w:rsidR="00D709D2">
        <w:t>deep learning</w:t>
      </w:r>
      <w:r>
        <w:t>.</w:t>
      </w:r>
      <w:r w:rsidR="009562AD">
        <w:t xml:space="preserve"> But I overcame this problem by exploring many materials that explain model building. </w:t>
      </w:r>
      <w:proofErr w:type="spellStart"/>
      <w:r w:rsidR="00D709D2">
        <w:t>Keras</w:t>
      </w:r>
      <w:proofErr w:type="spellEnd"/>
      <w:r w:rsidR="00D709D2">
        <w:t xml:space="preserve"> and </w:t>
      </w:r>
      <w:proofErr w:type="spellStart"/>
      <w:r w:rsidR="00D709D2">
        <w:t>tensorflow</w:t>
      </w:r>
      <w:proofErr w:type="spellEnd"/>
      <w:r w:rsidR="00D709D2">
        <w:t xml:space="preserve"> </w:t>
      </w:r>
      <w:r w:rsidR="009562AD">
        <w:t xml:space="preserve">documentation was </w:t>
      </w:r>
      <w:proofErr w:type="spellStart"/>
      <w:r w:rsidR="009562AD">
        <w:t>espescially</w:t>
      </w:r>
      <w:proofErr w:type="spellEnd"/>
      <w:r w:rsidR="009562AD">
        <w:t xml:space="preserve"> helpful for me. </w:t>
      </w:r>
    </w:p>
    <w:p w14:paraId="203FD4C2" w14:textId="4BD1E587" w:rsidR="009562AD" w:rsidRDefault="009562AD" w:rsidP="00057A03"/>
    <w:p w14:paraId="4E5F37B8" w14:textId="35E97938" w:rsidR="009562AD" w:rsidRDefault="009562AD" w:rsidP="00057A03"/>
    <w:p w14:paraId="03880765" w14:textId="5AC2F6E2" w:rsidR="009562AD" w:rsidRDefault="009562AD" w:rsidP="00D709D2">
      <w:pPr>
        <w:pStyle w:val="Heading1"/>
      </w:pPr>
      <w:r>
        <w:t>Video lin</w:t>
      </w:r>
      <w:r w:rsidR="00D709D2">
        <w:t>k</w:t>
      </w:r>
    </w:p>
    <w:p w14:paraId="04862528" w14:textId="77777777" w:rsidR="00D709D2" w:rsidRDefault="00D709D2" w:rsidP="00D709D2">
      <w:pPr>
        <w:pStyle w:val="Heading1"/>
      </w:pPr>
    </w:p>
    <w:p w14:paraId="2324EDC9" w14:textId="24620D97" w:rsidR="00D709D2" w:rsidRDefault="00D709D2" w:rsidP="00D709D2">
      <w:pPr>
        <w:pStyle w:val="Heading1"/>
      </w:pPr>
      <w:hyperlink r:id="rId28" w:history="1">
        <w:r w:rsidRPr="00D709D2">
          <w:rPr>
            <w:rStyle w:val="Hyperlink"/>
          </w:rPr>
          <w:t>https://www.youtube.c</w:t>
        </w:r>
        <w:r w:rsidRPr="00D709D2">
          <w:rPr>
            <w:rStyle w:val="Hyperlink"/>
          </w:rPr>
          <w:t>o</w:t>
        </w:r>
        <w:r w:rsidRPr="00D709D2">
          <w:rPr>
            <w:rStyle w:val="Hyperlink"/>
          </w:rPr>
          <w:t>m/watch?v=_PJs6zGnpr4</w:t>
        </w:r>
      </w:hyperlink>
    </w:p>
    <w:p w14:paraId="2A3442E2" w14:textId="6F4443FA" w:rsidR="009562AD" w:rsidRDefault="009562AD" w:rsidP="009562AD"/>
    <w:p w14:paraId="75799D91" w14:textId="77777777" w:rsidR="009562AD" w:rsidRDefault="009562AD" w:rsidP="009562AD">
      <w:pPr>
        <w:pStyle w:val="Heading1"/>
      </w:pPr>
    </w:p>
    <w:p w14:paraId="5E5CE17D" w14:textId="77777777" w:rsidR="009562AD" w:rsidRDefault="009562AD" w:rsidP="009562AD">
      <w:pPr>
        <w:pStyle w:val="Heading1"/>
      </w:pPr>
    </w:p>
    <w:p w14:paraId="28F0C0C3" w14:textId="77777777" w:rsidR="009562AD" w:rsidRDefault="009562AD" w:rsidP="009562AD"/>
    <w:p w14:paraId="5DCDC1FA" w14:textId="39977471" w:rsidR="009562AD" w:rsidRDefault="009562AD" w:rsidP="009562AD"/>
    <w:p w14:paraId="025AE254" w14:textId="77777777" w:rsidR="009562AD" w:rsidRDefault="009562AD" w:rsidP="009562AD"/>
    <w:p w14:paraId="2AA47E24" w14:textId="77777777" w:rsidR="009562AD" w:rsidRDefault="009562AD" w:rsidP="009562AD">
      <w:pPr>
        <w:pStyle w:val="Heading1"/>
      </w:pPr>
    </w:p>
    <w:p w14:paraId="4C0CDFD6" w14:textId="76C95D54" w:rsidR="009562AD" w:rsidRDefault="009562AD" w:rsidP="009562AD">
      <w:pPr>
        <w:pStyle w:val="Heading1"/>
      </w:pPr>
    </w:p>
    <w:p w14:paraId="58DC17FC" w14:textId="77777777" w:rsidR="009562AD" w:rsidRDefault="009562AD" w:rsidP="00057A03"/>
    <w:p w14:paraId="6F23292B" w14:textId="77777777" w:rsidR="00057A03" w:rsidRDefault="00057A03" w:rsidP="00057A03">
      <w:pPr>
        <w:pStyle w:val="Heading1"/>
      </w:pPr>
    </w:p>
    <w:p w14:paraId="05724492" w14:textId="2289C273" w:rsidR="00057A03" w:rsidRPr="00874AA1" w:rsidRDefault="00057A03" w:rsidP="00057A03">
      <w:pPr>
        <w:pStyle w:val="Heading1"/>
      </w:pPr>
      <w:r>
        <w:tab/>
      </w:r>
    </w:p>
    <w:p w14:paraId="141FFEB3" w14:textId="77777777" w:rsidR="00057A03" w:rsidRPr="00057A03" w:rsidRDefault="00057A03" w:rsidP="00B4777C">
      <w:pPr>
        <w:pStyle w:val="ListParagraph"/>
        <w:rPr>
          <w:b/>
          <w:bCs/>
          <w:sz w:val="24"/>
          <w:szCs w:val="24"/>
        </w:rPr>
      </w:pPr>
    </w:p>
    <w:sectPr w:rsidR="00057A03" w:rsidRPr="00057A03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70FC5" w14:textId="77777777" w:rsidR="0071473A" w:rsidRDefault="0071473A" w:rsidP="00524988">
      <w:pPr>
        <w:spacing w:after="0" w:line="240" w:lineRule="auto"/>
      </w:pPr>
      <w:r>
        <w:separator/>
      </w:r>
    </w:p>
  </w:endnote>
  <w:endnote w:type="continuationSeparator" w:id="0">
    <w:p w14:paraId="3B85C548" w14:textId="77777777" w:rsidR="0071473A" w:rsidRDefault="0071473A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BAA2F" w14:textId="77777777" w:rsidR="0071473A" w:rsidRDefault="0071473A" w:rsidP="00524988">
      <w:pPr>
        <w:spacing w:after="0" w:line="240" w:lineRule="auto"/>
      </w:pPr>
      <w:r>
        <w:separator/>
      </w:r>
    </w:p>
  </w:footnote>
  <w:footnote w:type="continuationSeparator" w:id="0">
    <w:p w14:paraId="47D019DD" w14:textId="77777777" w:rsidR="0071473A" w:rsidRDefault="0071473A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72B5D"/>
    <w:multiLevelType w:val="hybridMultilevel"/>
    <w:tmpl w:val="19ECF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94D8F"/>
    <w:multiLevelType w:val="hybridMultilevel"/>
    <w:tmpl w:val="7BF85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C"/>
    <w:rsid w:val="00044941"/>
    <w:rsid w:val="00052839"/>
    <w:rsid w:val="00057A03"/>
    <w:rsid w:val="00076856"/>
    <w:rsid w:val="00097C80"/>
    <w:rsid w:val="000C3429"/>
    <w:rsid w:val="000E1E9C"/>
    <w:rsid w:val="00151A42"/>
    <w:rsid w:val="00180662"/>
    <w:rsid w:val="001E3ADA"/>
    <w:rsid w:val="002261A4"/>
    <w:rsid w:val="002F1AF7"/>
    <w:rsid w:val="002F1EA7"/>
    <w:rsid w:val="003169C1"/>
    <w:rsid w:val="00432A3E"/>
    <w:rsid w:val="00481FAD"/>
    <w:rsid w:val="00483FFD"/>
    <w:rsid w:val="004E7A36"/>
    <w:rsid w:val="005244D5"/>
    <w:rsid w:val="00524988"/>
    <w:rsid w:val="00545E90"/>
    <w:rsid w:val="00563FE4"/>
    <w:rsid w:val="005733DE"/>
    <w:rsid w:val="00575138"/>
    <w:rsid w:val="00575C9D"/>
    <w:rsid w:val="005854E9"/>
    <w:rsid w:val="00635D86"/>
    <w:rsid w:val="007069B4"/>
    <w:rsid w:val="0071473A"/>
    <w:rsid w:val="00783197"/>
    <w:rsid w:val="00874AA1"/>
    <w:rsid w:val="009562AD"/>
    <w:rsid w:val="00A10051"/>
    <w:rsid w:val="00A20D97"/>
    <w:rsid w:val="00AA1531"/>
    <w:rsid w:val="00B4777C"/>
    <w:rsid w:val="00B50643"/>
    <w:rsid w:val="00BF0025"/>
    <w:rsid w:val="00C86BDC"/>
    <w:rsid w:val="00CE2F73"/>
    <w:rsid w:val="00D3337F"/>
    <w:rsid w:val="00D709D2"/>
    <w:rsid w:val="00D71F42"/>
    <w:rsid w:val="00F5537E"/>
    <w:rsid w:val="00FA6F20"/>
    <w:rsid w:val="00FE306E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F0C08"/>
  <w15:chartTrackingRefBased/>
  <w15:docId w15:val="{BDED9A1B-CC99-469A-9E80-80E9368E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0E1E9C"/>
    <w:pPr>
      <w:spacing w:line="256" w:lineRule="auto"/>
      <w:ind w:left="720"/>
      <w:contextualSpacing/>
    </w:pPr>
    <w:rPr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2F1AF7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9562AD"/>
    <w:rPr>
      <w:b/>
      <w:bCs/>
    </w:rPr>
  </w:style>
  <w:style w:type="character" w:styleId="Hyperlink">
    <w:name w:val="Hyperlink"/>
    <w:basedOn w:val="DefaultParagraphFont"/>
    <w:uiPriority w:val="99"/>
    <w:unhideWhenUsed/>
    <w:rsid w:val="00A10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0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00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1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youtube.com/watch?v=_PJs6zGnpr4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k37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FD36FE7E0149049EFEC24C841E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2CA2D-09D4-4340-9C6F-1FBBB74615AE}"/>
      </w:docPartPr>
      <w:docPartBody>
        <w:p w:rsidR="00000000" w:rsidRDefault="00DE3957" w:rsidP="00DE3957">
          <w:pPr>
            <w:pStyle w:val="17FD36FE7E0149049EFEC24C841EAFBA"/>
          </w:pPr>
          <w:r w:rsidRPr="00874AA1">
            <w:t>Project Overview:</w:t>
          </w:r>
        </w:p>
      </w:docPartBody>
    </w:docPart>
    <w:docPart>
      <w:docPartPr>
        <w:name w:val="B620F755FCA54B15A9D90ECB24F2F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0E7C0-81D3-4A4C-A26F-CD964F02A806}"/>
      </w:docPartPr>
      <w:docPartBody>
        <w:p w:rsidR="00000000" w:rsidRDefault="00DE3957" w:rsidP="00DE3957">
          <w:pPr>
            <w:pStyle w:val="B620F755FCA54B15A9D90ECB24F2F57A"/>
          </w:pPr>
          <w:r w:rsidRPr="00874AA1">
            <w:t>Requirements/Task(s):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7E"/>
    <w:rsid w:val="0012537E"/>
    <w:rsid w:val="005216E9"/>
    <w:rsid w:val="00A93D0C"/>
    <w:rsid w:val="00DE3957"/>
    <w:rsid w:val="00E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F15A853029408B96691D741DCAB711">
    <w:name w:val="CAF15A853029408B96691D741DCAB711"/>
  </w:style>
  <w:style w:type="paragraph" w:customStyle="1" w:styleId="CD86818A1BD64C81A88FE51571317CED">
    <w:name w:val="CD86818A1BD64C81A88FE51571317CED"/>
  </w:style>
  <w:style w:type="paragraph" w:customStyle="1" w:styleId="52EF6DCE4CA5448EB63C9D4C963C12B2">
    <w:name w:val="52EF6DCE4CA5448EB63C9D4C963C12B2"/>
  </w:style>
  <w:style w:type="paragraph" w:customStyle="1" w:styleId="F678A7C9DDE04BCEBA05560928662CFD">
    <w:name w:val="F678A7C9DDE04BCEBA05560928662CFD"/>
  </w:style>
  <w:style w:type="paragraph" w:customStyle="1" w:styleId="61E8583E9F854F28A1724A183FF82D50">
    <w:name w:val="61E8583E9F854F28A1724A183FF82D50"/>
  </w:style>
  <w:style w:type="paragraph" w:customStyle="1" w:styleId="B68F4330825F4486B246EF5F639D0F71">
    <w:name w:val="B68F4330825F4486B246EF5F639D0F71"/>
  </w:style>
  <w:style w:type="paragraph" w:customStyle="1" w:styleId="6EFEADEC0CE340E7AC0D662C96864B97">
    <w:name w:val="6EFEADEC0CE340E7AC0D662C96864B97"/>
  </w:style>
  <w:style w:type="paragraph" w:customStyle="1" w:styleId="E8F9A28AEA0B4907835DBB8DDF9B5BFD">
    <w:name w:val="E8F9A28AEA0B4907835DBB8DDF9B5BFD"/>
  </w:style>
  <w:style w:type="paragraph" w:customStyle="1" w:styleId="8D7A157D3B0440ED9C5808A34729331C">
    <w:name w:val="8D7A157D3B0440ED9C5808A34729331C"/>
  </w:style>
  <w:style w:type="paragraph" w:customStyle="1" w:styleId="8877A83DE70E4C449B89C570CA71C2DC">
    <w:name w:val="8877A83DE70E4C449B89C570CA71C2DC"/>
  </w:style>
  <w:style w:type="paragraph" w:customStyle="1" w:styleId="FD8253ACA04047B9949CF6A979E55112">
    <w:name w:val="FD8253ACA04047B9949CF6A979E55112"/>
  </w:style>
  <w:style w:type="paragraph" w:customStyle="1" w:styleId="12C7ED766C63426780085817053C55C0">
    <w:name w:val="12C7ED766C63426780085817053C55C0"/>
  </w:style>
  <w:style w:type="paragraph" w:customStyle="1" w:styleId="930F86BDA13648E4A074777CCCF3D270">
    <w:name w:val="930F86BDA13648E4A074777CCCF3D270"/>
  </w:style>
  <w:style w:type="paragraph" w:customStyle="1" w:styleId="99279BF7468543538F2EA360A6F058E2">
    <w:name w:val="99279BF7468543538F2EA360A6F058E2"/>
  </w:style>
  <w:style w:type="paragraph" w:customStyle="1" w:styleId="A603ED9A51844DD9AC8B451181DA9BE9">
    <w:name w:val="A603ED9A51844DD9AC8B451181DA9BE9"/>
  </w:style>
  <w:style w:type="paragraph" w:customStyle="1" w:styleId="0A01F8B34FF54F5CB5D04E14AC1808B0">
    <w:name w:val="0A01F8B34FF54F5CB5D04E14AC1808B0"/>
  </w:style>
  <w:style w:type="paragraph" w:customStyle="1" w:styleId="B695533134B14371A46A7D1B13D5AE02">
    <w:name w:val="B695533134B14371A46A7D1B13D5AE02"/>
  </w:style>
  <w:style w:type="paragraph" w:customStyle="1" w:styleId="E457CC48B7114E8E95C83867F13744B0">
    <w:name w:val="E457CC48B7114E8E95C83867F13744B0"/>
  </w:style>
  <w:style w:type="paragraph" w:customStyle="1" w:styleId="39DE7F647D114C2C9729938D15076A9D">
    <w:name w:val="39DE7F647D114C2C9729938D15076A9D"/>
  </w:style>
  <w:style w:type="paragraph" w:customStyle="1" w:styleId="E143A7681CB84C7B9E18547B8F3580A6">
    <w:name w:val="E143A7681CB84C7B9E18547B8F3580A6"/>
  </w:style>
  <w:style w:type="paragraph" w:customStyle="1" w:styleId="809EF7C1A107480FBBD96C58B007DF5B">
    <w:name w:val="809EF7C1A107480FBBD96C58B007DF5B"/>
  </w:style>
  <w:style w:type="paragraph" w:customStyle="1" w:styleId="7627E49D16254CEABB6D84234381D3CF">
    <w:name w:val="7627E49D16254CEABB6D84234381D3CF"/>
  </w:style>
  <w:style w:type="paragraph" w:customStyle="1" w:styleId="F3130CCC34E64C14ABA817B610B75609">
    <w:name w:val="F3130CCC34E64C14ABA817B610B75609"/>
  </w:style>
  <w:style w:type="paragraph" w:customStyle="1" w:styleId="F51E26E1FEC64FE9A7839621A1FF4015">
    <w:name w:val="F51E26E1FEC64FE9A7839621A1FF4015"/>
  </w:style>
  <w:style w:type="paragraph" w:customStyle="1" w:styleId="E142D751EB55453BBDA4A30C09957BFC">
    <w:name w:val="E142D751EB55453BBDA4A30C09957BFC"/>
  </w:style>
  <w:style w:type="paragraph" w:customStyle="1" w:styleId="736D84ADEC684278916499DE9BA4032A">
    <w:name w:val="736D84ADEC684278916499DE9BA4032A"/>
  </w:style>
  <w:style w:type="paragraph" w:customStyle="1" w:styleId="62D22B0D57254538B23306DEECC82EAD">
    <w:name w:val="62D22B0D57254538B23306DEECC82EAD"/>
  </w:style>
  <w:style w:type="paragraph" w:customStyle="1" w:styleId="1F76E458755641139052413F959665C9">
    <w:name w:val="1F76E458755641139052413F959665C9"/>
    <w:rsid w:val="0012537E"/>
  </w:style>
  <w:style w:type="paragraph" w:customStyle="1" w:styleId="B96883F300374EBDB30D978EE15D158D">
    <w:name w:val="B96883F300374EBDB30D978EE15D158D"/>
    <w:rsid w:val="0012537E"/>
  </w:style>
  <w:style w:type="paragraph" w:customStyle="1" w:styleId="7B3EE1526ADB41438166C1BB2139602F">
    <w:name w:val="7B3EE1526ADB41438166C1BB2139602F"/>
    <w:rsid w:val="0012537E"/>
  </w:style>
  <w:style w:type="paragraph" w:customStyle="1" w:styleId="6FC1A400D8B343098556378CC16DF4B1">
    <w:name w:val="6FC1A400D8B343098556378CC16DF4B1"/>
    <w:rsid w:val="0012537E"/>
  </w:style>
  <w:style w:type="paragraph" w:customStyle="1" w:styleId="6099A0373EC7409B9FEA769BC6FA73D3">
    <w:name w:val="6099A0373EC7409B9FEA769BC6FA73D3"/>
    <w:rsid w:val="0012537E"/>
  </w:style>
  <w:style w:type="paragraph" w:customStyle="1" w:styleId="88D26A42D3A34082B9C5633AA53D8B62">
    <w:name w:val="88D26A42D3A34082B9C5633AA53D8B62"/>
    <w:rsid w:val="00A93D0C"/>
  </w:style>
  <w:style w:type="paragraph" w:customStyle="1" w:styleId="17FD36FE7E0149049EFEC24C841EAFBA">
    <w:name w:val="17FD36FE7E0149049EFEC24C841EAFBA"/>
    <w:rsid w:val="00DE3957"/>
  </w:style>
  <w:style w:type="paragraph" w:customStyle="1" w:styleId="B620F755FCA54B15A9D90ECB24F2F57A">
    <w:name w:val="B620F755FCA54B15A9D90ECB24F2F57A"/>
    <w:rsid w:val="00DE3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81D968-40F5-4734-818A-72FA4B15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678</TotalTime>
  <Pages>10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sjk37</dc:creator>
  <cp:keywords/>
  <dc:description/>
  <cp:lastModifiedBy>sjk378@gmail.com</cp:lastModifiedBy>
  <cp:revision>4</cp:revision>
  <dcterms:created xsi:type="dcterms:W3CDTF">2020-09-22T16:22:00Z</dcterms:created>
  <dcterms:modified xsi:type="dcterms:W3CDTF">2020-09-23T03:34:00Z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